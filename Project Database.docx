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CB0A62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CB0A62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CB0A62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CC6" w:rsidRPr="004E3CC6" w:rsidRDefault="00173F3C" w:rsidP="004E3CC6">
            <w:pPr>
              <w:tabs>
                <w:tab w:val="center" w:pos="4680"/>
                <w:tab w:val="right" w:pos="9360"/>
              </w:tabs>
              <w:rPr>
                <w:rFonts w:ascii="Arial Narrow" w:hAnsi="Arial Narrow" w:cs="Tahoma"/>
                <w:sz w:val="36"/>
              </w:rPr>
            </w:pPr>
            <w:r w:rsidRPr="00173F3C">
              <w:rPr>
                <w:rFonts w:ascii="Arial Narrow" w:hAnsi="Arial Narrow" w:cs="Tahoma"/>
                <w:sz w:val="36"/>
              </w:rPr>
              <w:t>ISYS6169 | T0206</w:t>
            </w:r>
          </w:p>
          <w:p w:rsidR="00235C36" w:rsidRPr="00876A58" w:rsidRDefault="00C44F54" w:rsidP="004E3CC6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C44F54"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742" w:rsidRPr="00876A58" w:rsidRDefault="00261D90" w:rsidP="00CB0A62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732DF" w:rsidRPr="0036420F" w:rsidRDefault="00546110" w:rsidP="00546110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546110">
              <w:rPr>
                <w:rFonts w:ascii="Arial" w:hAnsi="Arial" w:cs="Arial"/>
                <w:b/>
                <w:sz w:val="20"/>
              </w:rPr>
              <w:t>O192-ISYS6169-LX03-00</w:t>
            </w:r>
          </w:p>
        </w:tc>
      </w:tr>
      <w:tr w:rsidR="00E0375C" w:rsidRPr="00876A58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35DA7" w:rsidRPr="00261D90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 w:rsidRPr="00CB0A62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CB0A6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FC7FED">
              <w:rPr>
                <w:rFonts w:ascii="Arial" w:hAnsi="Arial" w:cs="Arial"/>
                <w:i/>
                <w:sz w:val="18"/>
                <w:szCs w:val="18"/>
                <w:lang w:val="en-ID"/>
              </w:rPr>
              <w:t>Odd</w:t>
            </w:r>
            <w:r w:rsidR="009C736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CB0A62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CB0A62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CB0A62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271001">
              <w:rPr>
                <w:rFonts w:ascii="Arial" w:hAnsi="Arial" w:cs="Arial"/>
                <w:i/>
                <w:sz w:val="18"/>
                <w:szCs w:val="18"/>
                <w:lang w:val="en-ID"/>
              </w:rPr>
              <w:t>2018</w:t>
            </w:r>
            <w:r w:rsidRPr="00CB0A62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271001">
              <w:rPr>
                <w:rFonts w:ascii="Arial" w:hAnsi="Arial" w:cs="Arial"/>
                <w:i/>
                <w:sz w:val="18"/>
                <w:szCs w:val="18"/>
                <w:lang w:val="en-ID"/>
              </w:rPr>
              <w:t>2019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CB0A62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CB0A62">
              <w:rPr>
                <w:rFonts w:ascii="Arial" w:hAnsi="Arial" w:cs="Arial"/>
                <w:b/>
                <w:sz w:val="18"/>
              </w:rPr>
              <w:t xml:space="preserve"> </w:t>
            </w:r>
            <w:r w:rsidR="00261D90">
              <w:rPr>
                <w:rFonts w:ascii="Arial" w:hAnsi="Arial" w:cs="Arial"/>
                <w:b/>
                <w:sz w:val="18"/>
              </w:rPr>
              <w:t>0</w:t>
            </w:r>
            <w:r w:rsidR="004E3CC6">
              <w:rPr>
                <w:rFonts w:ascii="Arial" w:hAnsi="Arial" w:cs="Arial"/>
                <w:b/>
                <w:sz w:val="18"/>
              </w:rPr>
              <w:t>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5A56D7" w:rsidRPr="00BD0E8D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:rsidR="005A56D7" w:rsidRPr="000C3329" w:rsidRDefault="005A56D7" w:rsidP="005A56D7">
      <w:pPr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:rsidR="005A56D7" w:rsidRPr="00C424D7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:rsidR="005A56D7" w:rsidRPr="000C3329" w:rsidRDefault="005A56D7" w:rsidP="005A56D7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:rsidR="005A56D7" w:rsidRPr="00C424D7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:rsidR="005A56D7" w:rsidRPr="000C3329" w:rsidRDefault="005A56D7" w:rsidP="005A56D7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:rsidR="005A56D7" w:rsidRPr="00C424D7" w:rsidRDefault="005A56D7" w:rsidP="005A56D7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:rsidR="005A56D7" w:rsidRPr="000C3329" w:rsidRDefault="005A56D7" w:rsidP="005A56D7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:rsidR="005A56D7" w:rsidRPr="00BD0E8D" w:rsidRDefault="005A56D7" w:rsidP="005A56D7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:rsidR="005A56D7" w:rsidRPr="000C3329" w:rsidRDefault="005A56D7" w:rsidP="005A56D7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:rsidR="005A56D7" w:rsidRPr="00BD0E8D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:rsidR="005A56D7" w:rsidRPr="000C3329" w:rsidRDefault="005A56D7" w:rsidP="005A56D7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:rsidR="005A56D7" w:rsidRPr="00BD0E8D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:rsidR="005A56D7" w:rsidRPr="000C3329" w:rsidRDefault="005A56D7" w:rsidP="005A56D7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:rsidR="005A56D7" w:rsidRPr="00BD0E8D" w:rsidRDefault="005A56D7" w:rsidP="005A56D7">
      <w:pPr>
        <w:ind w:left="540"/>
        <w:jc w:val="both"/>
        <w:rPr>
          <w:rStyle w:val="longtext"/>
          <w:sz w:val="18"/>
          <w:szCs w:val="18"/>
        </w:rPr>
      </w:pPr>
    </w:p>
    <w:p w:rsidR="005A56D7" w:rsidRPr="00BD0E8D" w:rsidRDefault="005A56D7" w:rsidP="005A56D7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:rsidR="005A56D7" w:rsidRPr="00E30D48" w:rsidRDefault="005A56D7" w:rsidP="005A56D7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:rsidR="005A56D7" w:rsidRPr="00BD0E8D" w:rsidRDefault="005A56D7" w:rsidP="005A56D7">
      <w:pPr>
        <w:ind w:left="360" w:hanging="360"/>
      </w:pPr>
    </w:p>
    <w:p w:rsidR="005A56D7" w:rsidRPr="00BD0E8D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:rsidR="005A56D7" w:rsidRPr="00E30D48" w:rsidRDefault="005A56D7" w:rsidP="005A56D7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:rsidR="005A56D7" w:rsidRPr="00BD0E8D" w:rsidRDefault="005A56D7" w:rsidP="005A56D7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:rsidR="005A56D7" w:rsidRPr="00BD0E8D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:rsidR="005A56D7" w:rsidRDefault="005A56D7" w:rsidP="005A56D7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:rsidR="005A56D7" w:rsidRPr="00B57FC4" w:rsidRDefault="005A56D7" w:rsidP="005A56D7">
      <w:pPr>
        <w:ind w:left="360"/>
        <w:jc w:val="both"/>
        <w:rPr>
          <w:rStyle w:val="longtext"/>
          <w:i/>
          <w:sz w:val="18"/>
          <w:szCs w:val="18"/>
        </w:rPr>
      </w:pPr>
    </w:p>
    <w:p w:rsidR="005A56D7" w:rsidRPr="00BE3C75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:rsidR="005A56D7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:rsidR="005A56D7" w:rsidRPr="00BE3C75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5A56D7" w:rsidRPr="002B1798" w:rsidTr="001E47A5">
        <w:tc>
          <w:tcPr>
            <w:tcW w:w="1800" w:type="dxa"/>
            <w:shd w:val="clear" w:color="auto" w:fill="D9D9D9" w:themeFill="background1" w:themeFillShade="D9"/>
          </w:tcPr>
          <w:p w:rsidR="005A56D7" w:rsidRPr="002B1798" w:rsidRDefault="005A56D7" w:rsidP="001E47A5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:rsidR="005A56D7" w:rsidRPr="002B1798" w:rsidRDefault="005A56D7" w:rsidP="001E47A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5A56D7" w:rsidRPr="002B1798" w:rsidRDefault="005A56D7" w:rsidP="001E47A5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:rsidR="005A56D7" w:rsidRPr="002B1798" w:rsidRDefault="005A56D7" w:rsidP="001E47A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5A56D7" w:rsidRPr="002B1798" w:rsidRDefault="005A56D7" w:rsidP="001E47A5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:rsidR="005A56D7" w:rsidRPr="002B1798" w:rsidRDefault="005A56D7" w:rsidP="001E47A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A56D7" w:rsidTr="001E47A5">
        <w:trPr>
          <w:trHeight w:val="422"/>
        </w:trPr>
        <w:tc>
          <w:tcPr>
            <w:tcW w:w="1800" w:type="dxa"/>
            <w:vAlign w:val="center"/>
          </w:tcPr>
          <w:p w:rsidR="005A56D7" w:rsidRPr="00290165" w:rsidRDefault="005A56D7" w:rsidP="001E47A5">
            <w:pPr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3</w:t>
            </w:r>
            <w:r w:rsidRPr="005A56D7">
              <w:rPr>
                <w:bCs/>
              </w:rPr>
              <w:t>0%</w:t>
            </w:r>
          </w:p>
        </w:tc>
        <w:tc>
          <w:tcPr>
            <w:tcW w:w="1800" w:type="dxa"/>
            <w:vAlign w:val="center"/>
          </w:tcPr>
          <w:p w:rsidR="005A56D7" w:rsidRPr="00290165" w:rsidRDefault="00F14255" w:rsidP="001E47A5">
            <w:pPr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3</w:t>
            </w:r>
            <w:r w:rsidR="005A56D7">
              <w:rPr>
                <w:bCs/>
              </w:rPr>
              <w:t>0%</w:t>
            </w:r>
          </w:p>
        </w:tc>
        <w:tc>
          <w:tcPr>
            <w:tcW w:w="1800" w:type="dxa"/>
            <w:vAlign w:val="center"/>
          </w:tcPr>
          <w:p w:rsidR="005A56D7" w:rsidRPr="00290165" w:rsidRDefault="00F14255" w:rsidP="001E47A5">
            <w:pPr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4</w:t>
            </w:r>
            <w:r w:rsidR="005A56D7">
              <w:rPr>
                <w:bCs/>
              </w:rPr>
              <w:t>0%</w:t>
            </w:r>
          </w:p>
        </w:tc>
      </w:tr>
    </w:tbl>
    <w:p w:rsidR="005A56D7" w:rsidRDefault="005A56D7" w:rsidP="005A56D7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5A56D7" w:rsidRPr="00571235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matakuliah ini adalah sebagai berikut: </w:t>
      </w:r>
    </w:p>
    <w:p w:rsidR="005A56D7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:rsidR="005A56D7" w:rsidRPr="006E5FEB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5A56D7" w:rsidTr="001E47A5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:rsidR="005A56D7" w:rsidRPr="007E1E52" w:rsidRDefault="005A56D7" w:rsidP="001E47A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:rsidR="005A56D7" w:rsidRPr="00290165" w:rsidRDefault="005A56D7" w:rsidP="001E47A5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5A56D7" w:rsidTr="00217B29">
        <w:trPr>
          <w:trHeight w:val="980"/>
        </w:trPr>
        <w:tc>
          <w:tcPr>
            <w:tcW w:w="4410" w:type="dxa"/>
            <w:vAlign w:val="center"/>
          </w:tcPr>
          <w:p w:rsidR="005A56D7" w:rsidRPr="009F1152" w:rsidRDefault="005A56D7" w:rsidP="005A56D7">
            <w:pPr>
              <w:rPr>
                <w:bCs/>
              </w:rPr>
            </w:pPr>
            <w:r w:rsidRPr="009F1152">
              <w:rPr>
                <w:bCs/>
              </w:rPr>
              <w:t>Micr</w:t>
            </w:r>
            <w:r>
              <w:rPr>
                <w:bCs/>
              </w:rPr>
              <w:t>osoft SQL Server Enterprise 2016</w:t>
            </w:r>
          </w:p>
          <w:p w:rsidR="005A56D7" w:rsidRPr="009F1152" w:rsidRDefault="001F51AD" w:rsidP="005A56D7">
            <w:pPr>
              <w:pStyle w:val="midut"/>
              <w:tabs>
                <w:tab w:val="left" w:pos="680"/>
              </w:tabs>
              <w:ind w:left="822" w:hanging="822"/>
              <w:rPr>
                <w:sz w:val="24"/>
                <w:szCs w:val="24"/>
                <w:lang w:val="en-US"/>
              </w:rPr>
            </w:pPr>
            <w:r w:rsidRPr="001F51AD">
              <w:rPr>
                <w:sz w:val="24"/>
                <w:szCs w:val="24"/>
                <w:lang w:val="id-ID"/>
              </w:rPr>
              <w:t>Microsoft Office Word 365</w:t>
            </w:r>
          </w:p>
          <w:p w:rsidR="005A56D7" w:rsidRPr="00290165" w:rsidRDefault="005A56D7" w:rsidP="005A56D7">
            <w:pPr>
              <w:rPr>
                <w:bCs/>
                <w:highlight w:val="yellow"/>
              </w:rPr>
            </w:pPr>
            <w:r w:rsidRPr="009F1152">
              <w:rPr>
                <w:lang w:val="id-ID"/>
              </w:rPr>
              <w:t xml:space="preserve">Microsoft </w:t>
            </w:r>
            <w:r w:rsidRPr="009F1152">
              <w:t xml:space="preserve">Office </w:t>
            </w:r>
            <w:r w:rsidR="00997EDF">
              <w:rPr>
                <w:lang w:val="id-ID"/>
              </w:rPr>
              <w:t>Visio 2013</w:t>
            </w:r>
            <w:bookmarkStart w:id="0" w:name="_GoBack"/>
            <w:bookmarkEnd w:id="0"/>
          </w:p>
        </w:tc>
      </w:tr>
    </w:tbl>
    <w:p w:rsidR="005A56D7" w:rsidRDefault="005A56D7" w:rsidP="005A56D7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 dan proyek untuk matakuliah ini adalah sebagai berikut: </w:t>
      </w:r>
    </w:p>
    <w:p w:rsidR="005A56D7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:rsidR="005A56D7" w:rsidRPr="00166B89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421F3A" w:rsidTr="00316A7D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1F3A" w:rsidRDefault="00421F3A" w:rsidP="00316A7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:rsidR="00421F3A" w:rsidRDefault="00421F3A" w:rsidP="00316A7D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1F3A" w:rsidRDefault="00421F3A" w:rsidP="00316A7D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:rsidR="00421F3A" w:rsidRDefault="00421F3A" w:rsidP="00316A7D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421F3A" w:rsidTr="00316A7D">
        <w:trPr>
          <w:trHeight w:val="62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F3A" w:rsidRDefault="00421F3A" w:rsidP="00316A7D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F3A" w:rsidRDefault="00421F3A" w:rsidP="00316A7D">
            <w:pPr>
              <w:rPr>
                <w:bCs/>
              </w:rPr>
            </w:pPr>
            <w:r>
              <w:rPr>
                <w:bCs/>
              </w:rPr>
              <w:t>VSD, PNG, SQL</w:t>
            </w:r>
          </w:p>
        </w:tc>
      </w:tr>
    </w:tbl>
    <w:p w:rsidR="005A56D7" w:rsidRPr="00B5625A" w:rsidRDefault="005A56D7" w:rsidP="005A56D7">
      <w:pPr>
        <w:ind w:firstLine="360"/>
        <w:rPr>
          <w:lang w:val="id-ID"/>
        </w:rPr>
      </w:pPr>
    </w:p>
    <w:p w:rsidR="005A56D7" w:rsidRDefault="005A56D7">
      <w:pPr>
        <w:spacing w:after="200" w:line="276" w:lineRule="auto"/>
        <w:rPr>
          <w:lang w:val="id-ID"/>
        </w:rPr>
      </w:pPr>
      <w:r>
        <w:rPr>
          <w:b/>
          <w:bCs/>
          <w:lang w:val="id-ID"/>
        </w:rPr>
        <w:br w:type="page"/>
      </w:r>
    </w:p>
    <w:p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:rsidR="004B47B5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:rsidR="00685AD8" w:rsidRDefault="00685AD8" w:rsidP="004B47B5">
      <w:pPr>
        <w:rPr>
          <w:i/>
          <w:sz w:val="16"/>
          <w:lang w:val="id-ID"/>
        </w:rPr>
      </w:pPr>
    </w:p>
    <w:p w:rsidR="00685AD8" w:rsidRDefault="00685AD8" w:rsidP="00685AD8">
      <w:pPr>
        <w:spacing w:line="360" w:lineRule="auto"/>
        <w:jc w:val="center"/>
        <w:rPr>
          <w:b/>
        </w:rPr>
      </w:pPr>
      <w:r>
        <w:rPr>
          <w:b/>
        </w:rPr>
        <w:t xml:space="preserve">Bluejack </w:t>
      </w:r>
      <w:r w:rsidR="00F540DB">
        <w:rPr>
          <w:b/>
        </w:rPr>
        <w:t>Sport Station</w:t>
      </w:r>
    </w:p>
    <w:p w:rsidR="00685AD8" w:rsidRDefault="00685AD8" w:rsidP="00685AD8">
      <w:pPr>
        <w:spacing w:line="360" w:lineRule="auto"/>
        <w:jc w:val="center"/>
        <w:rPr>
          <w:b/>
        </w:rPr>
      </w:pPr>
    </w:p>
    <w:p w:rsidR="00685AD8" w:rsidRDefault="00685AD8" w:rsidP="00685AD8">
      <w:pPr>
        <w:spacing w:line="360" w:lineRule="auto"/>
        <w:jc w:val="both"/>
      </w:pPr>
      <w:r>
        <w:rPr>
          <w:b/>
        </w:rPr>
        <w:tab/>
      </w:r>
      <w:r w:rsidR="00F540DB">
        <w:rPr>
          <w:b/>
        </w:rPr>
        <w:t>Bluejack Sport Station</w:t>
      </w:r>
      <w:r>
        <w:rPr>
          <w:b/>
        </w:rPr>
        <w:t xml:space="preserve"> </w:t>
      </w:r>
      <w:r>
        <w:t xml:space="preserve">is a </w:t>
      </w:r>
      <w:r w:rsidR="00A4215C">
        <w:t>s</w:t>
      </w:r>
      <w:r w:rsidR="009863DA">
        <w:t>hop created by the</w:t>
      </w:r>
      <w:r>
        <w:t xml:space="preserve"> Bluejack</w:t>
      </w:r>
      <w:r w:rsidR="009863DA">
        <w:t xml:space="preserve"> community</w:t>
      </w:r>
      <w:r>
        <w:t xml:space="preserve">. </w:t>
      </w:r>
      <w:r w:rsidR="002269E9">
        <w:rPr>
          <w:b/>
        </w:rPr>
        <w:t>Bluejack Sport Station</w:t>
      </w:r>
      <w:r>
        <w:rPr>
          <w:b/>
        </w:rPr>
        <w:t xml:space="preserve"> </w:t>
      </w:r>
      <w:r w:rsidR="00A4215C">
        <w:t>m</w:t>
      </w:r>
      <w:r w:rsidR="00AB01C8">
        <w:t>anages their transaction</w:t>
      </w:r>
      <w:r w:rsidR="009721E5">
        <w:t xml:space="preserve"> </w:t>
      </w:r>
      <w:r w:rsidR="00FB4ED1">
        <w:t>by</w:t>
      </w:r>
      <w:r w:rsidR="00111AE1">
        <w:t xml:space="preserve"> </w:t>
      </w:r>
      <w:r w:rsidR="00A24ED4">
        <w:t xml:space="preserve">either </w:t>
      </w:r>
      <w:r w:rsidR="00111AE1">
        <w:t>buy</w:t>
      </w:r>
      <w:r w:rsidR="00A4215C">
        <w:t>ing</w:t>
      </w:r>
      <w:r w:rsidR="00111AE1">
        <w:t xml:space="preserve"> </w:t>
      </w:r>
      <w:r w:rsidR="00794E3A">
        <w:t>or</w:t>
      </w:r>
      <w:r w:rsidR="00111AE1">
        <w:t xml:space="preserve"> selling</w:t>
      </w:r>
      <w:r w:rsidR="009721E5">
        <w:t xml:space="preserve"> sport items </w:t>
      </w:r>
      <w:r w:rsidR="000633F7">
        <w:t>that has been listed by the owner</w:t>
      </w:r>
      <w:r w:rsidR="009E5876">
        <w:t>.</w:t>
      </w:r>
      <w:r w:rsidR="00C07F6C">
        <w:t xml:space="preserve"> </w:t>
      </w:r>
      <w:r w:rsidR="00C30DB8">
        <w:t>The</w:t>
      </w:r>
      <w:r w:rsidR="0092691B">
        <w:t xml:space="preserve"> transactions are</w:t>
      </w:r>
      <w:r>
        <w:t xml:space="preserve"> </w:t>
      </w:r>
      <w:r w:rsidRPr="00D01563">
        <w:rPr>
          <w:b/>
        </w:rPr>
        <w:t>sell</w:t>
      </w:r>
      <w:r>
        <w:rPr>
          <w:b/>
        </w:rPr>
        <w:t xml:space="preserve">ing a </w:t>
      </w:r>
      <w:r w:rsidR="005416E5">
        <w:rPr>
          <w:b/>
        </w:rPr>
        <w:t xml:space="preserve">sport outfit to a </w:t>
      </w:r>
      <w:r>
        <w:rPr>
          <w:b/>
        </w:rPr>
        <w:t xml:space="preserve">customer </w:t>
      </w:r>
      <w:r w:rsidR="00717A8C">
        <w:t>or</w:t>
      </w:r>
      <w:r>
        <w:rPr>
          <w:rFonts w:hint="eastAsia"/>
          <w:b/>
        </w:rPr>
        <w:t xml:space="preserve"> </w:t>
      </w:r>
      <w:r w:rsidR="00AB3E2F">
        <w:rPr>
          <w:b/>
        </w:rPr>
        <w:t>purchasing sport equipment</w:t>
      </w:r>
      <w:r w:rsidR="00FB1318">
        <w:rPr>
          <w:b/>
        </w:rPr>
        <w:t xml:space="preserve"> from a </w:t>
      </w:r>
      <w:r>
        <w:rPr>
          <w:b/>
        </w:rPr>
        <w:t>vendor</w:t>
      </w:r>
      <w:r w:rsidR="004D42A8">
        <w:rPr>
          <w:b/>
        </w:rPr>
        <w:t xml:space="preserve"> to restock storage</w:t>
      </w:r>
      <w:r>
        <w:t>.</w:t>
      </w:r>
    </w:p>
    <w:p w:rsidR="00685AD8" w:rsidRDefault="00685AD8" w:rsidP="00685AD8">
      <w:pPr>
        <w:spacing w:line="360" w:lineRule="auto"/>
        <w:jc w:val="both"/>
      </w:pPr>
    </w:p>
    <w:p w:rsidR="00685AD8" w:rsidRDefault="00685AD8" w:rsidP="00685AD8">
      <w:pPr>
        <w:spacing w:line="360" w:lineRule="auto"/>
        <w:jc w:val="both"/>
      </w:pPr>
      <w:r>
        <w:tab/>
        <w:t xml:space="preserve">Every staff that </w:t>
      </w:r>
      <w:r w:rsidR="007E68BC">
        <w:t xml:space="preserve">work at </w:t>
      </w:r>
      <w:r w:rsidR="007E68BC" w:rsidRPr="007E68BC">
        <w:rPr>
          <w:b/>
        </w:rPr>
        <w:t>Bluejack Sport Station</w:t>
      </w:r>
      <w:r>
        <w:rPr>
          <w:rFonts w:hint="eastAsia"/>
          <w:b/>
        </w:rPr>
        <w:t xml:space="preserve"> </w:t>
      </w:r>
      <w:r w:rsidR="003665B3">
        <w:t>has</w:t>
      </w:r>
      <w:r>
        <w:t xml:space="preserve"> a task to</w:t>
      </w:r>
      <w:r>
        <w:rPr>
          <w:rFonts w:hint="eastAsia"/>
        </w:rPr>
        <w:t xml:space="preserve"> </w:t>
      </w:r>
      <w:r w:rsidR="007E68BC">
        <w:t xml:space="preserve">handle </w:t>
      </w:r>
      <w:r w:rsidR="007E68BC" w:rsidRPr="007E68BC">
        <w:rPr>
          <w:b/>
        </w:rPr>
        <w:t>sport items</w:t>
      </w:r>
      <w:r w:rsidR="007E68BC">
        <w:t xml:space="preserve"> </w:t>
      </w:r>
      <w:r w:rsidR="007E68BC" w:rsidRPr="007E68BC">
        <w:rPr>
          <w:b/>
        </w:rPr>
        <w:t>purchase</w:t>
      </w:r>
      <w:r w:rsidR="007E68BC">
        <w:t xml:space="preserve"> and </w:t>
      </w:r>
      <w:r w:rsidR="007E68BC" w:rsidRPr="007E68BC">
        <w:rPr>
          <w:b/>
        </w:rPr>
        <w:t>sales</w:t>
      </w:r>
      <w:r>
        <w:t>. Every staff must follow</w:t>
      </w:r>
      <w:r w:rsidR="00CA6E06">
        <w:t xml:space="preserve"> </w:t>
      </w:r>
      <w:r>
        <w:t>the procedures to become a staff</w:t>
      </w:r>
      <w:r w:rsidR="000778D1">
        <w:t xml:space="preserve">, those </w:t>
      </w:r>
      <w:r>
        <w:t>are:</w:t>
      </w:r>
    </w:p>
    <w:p w:rsidR="00685AD8" w:rsidRDefault="00685AD8" w:rsidP="00562111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Pr="00EE1CEE">
        <w:rPr>
          <w:b/>
        </w:rPr>
        <w:t>staff</w:t>
      </w:r>
      <w:r>
        <w:t xml:space="preserve"> hired must </w:t>
      </w:r>
      <w:r w:rsidR="009D0C8E">
        <w:t>include</w:t>
      </w:r>
      <w:r w:rsidR="00AC723B">
        <w:t xml:space="preserve"> some</w:t>
      </w:r>
      <w:r>
        <w:t xml:space="preserve"> personal information like name,</w:t>
      </w:r>
      <w:r w:rsidR="004445B9">
        <w:t xml:space="preserve"> position,</w:t>
      </w:r>
      <w:r>
        <w:t xml:space="preserve"> </w:t>
      </w:r>
      <w:r w:rsidR="007E68BC">
        <w:t>gender</w:t>
      </w:r>
      <w:r>
        <w:t xml:space="preserve">, date of birth, and </w:t>
      </w:r>
      <w:r w:rsidR="007E68BC">
        <w:t>active date</w:t>
      </w:r>
      <w:r>
        <w:t xml:space="preserve">. Every </w:t>
      </w:r>
      <w:r w:rsidRPr="00EE1CEE">
        <w:rPr>
          <w:b/>
        </w:rPr>
        <w:t>staff</w:t>
      </w:r>
      <w:r>
        <w:t xml:space="preserve"> has an identification number with the following format:</w:t>
      </w:r>
    </w:p>
    <w:p w:rsidR="00685AD8" w:rsidRDefault="00685AD8" w:rsidP="00685AD8">
      <w:pPr>
        <w:pStyle w:val="ListParagraph"/>
        <w:spacing w:line="360" w:lineRule="auto"/>
        <w:jc w:val="center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3F3A0098" wp14:editId="2F35AA03">
                <wp:extent cx="2360930" cy="1404620"/>
                <wp:effectExtent l="6985" t="9525" r="6985" b="571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AD8" w:rsidRDefault="00685AD8" w:rsidP="00685AD8">
                            <w:pPr>
                              <w:jc w:val="center"/>
                            </w:pPr>
                            <w:r>
                              <w:t>“STXXX”</w:t>
                            </w:r>
                          </w:p>
                          <w:p w:rsidR="00685AD8" w:rsidRDefault="00685AD8" w:rsidP="00685AD8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3A009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LfO1LKgIAAFI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:rsidR="00685AD8" w:rsidRDefault="00685AD8" w:rsidP="00685AD8">
                      <w:pPr>
                        <w:jc w:val="center"/>
                      </w:pPr>
                      <w:r>
                        <w:t>“STXXX”</w:t>
                      </w:r>
                    </w:p>
                    <w:p w:rsidR="00685AD8" w:rsidRDefault="00685AD8" w:rsidP="00685AD8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46DB" w:rsidRDefault="001D1838" w:rsidP="00AA46DB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staff has </w:t>
      </w:r>
      <w:r w:rsidR="00AA46DB">
        <w:t xml:space="preserve">been assigned a </w:t>
      </w:r>
      <w:r w:rsidR="00AA46DB" w:rsidRPr="000641B6">
        <w:rPr>
          <w:b/>
        </w:rPr>
        <w:t>position</w:t>
      </w:r>
      <w:r w:rsidR="00AA46DB">
        <w:t xml:space="preserve"> in the shop and the </w:t>
      </w:r>
      <w:r w:rsidR="00AA46DB" w:rsidRPr="000641B6">
        <w:rPr>
          <w:b/>
        </w:rPr>
        <w:t>position</w:t>
      </w:r>
      <w:r w:rsidR="00AA46DB">
        <w:t xml:space="preserve"> has its own name and salary. Every </w:t>
      </w:r>
      <w:r w:rsidR="00AA46DB" w:rsidRPr="000641B6">
        <w:rPr>
          <w:b/>
        </w:rPr>
        <w:t>position</w:t>
      </w:r>
      <w:r w:rsidR="00AA46DB">
        <w:t xml:space="preserve"> has an identification number with the following format:</w:t>
      </w:r>
    </w:p>
    <w:p w:rsidR="00AA46DB" w:rsidRDefault="00AA46DB" w:rsidP="00AA46DB">
      <w:pPr>
        <w:pStyle w:val="ListParagraph"/>
        <w:spacing w:line="360" w:lineRule="auto"/>
        <w:jc w:val="center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16C4C40F" wp14:editId="15A23D8E">
                <wp:extent cx="2360930" cy="1404620"/>
                <wp:effectExtent l="6985" t="6985" r="6985" b="825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6DB" w:rsidRDefault="00AA46DB" w:rsidP="00AA46DB">
                            <w:pPr>
                              <w:jc w:val="center"/>
                            </w:pPr>
                            <w:r>
                              <w:t>“POXXX”</w:t>
                            </w:r>
                          </w:p>
                          <w:p w:rsidR="00AA46DB" w:rsidRDefault="00AA46DB" w:rsidP="00AA46DB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C4C40F" id="Text Box 7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R4ukEi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:rsidR="00AA46DB" w:rsidRDefault="00AA46DB" w:rsidP="00AA46DB">
                      <w:pPr>
                        <w:jc w:val="center"/>
                      </w:pPr>
                      <w:r>
                        <w:t>“POXXX”</w:t>
                      </w:r>
                    </w:p>
                    <w:p w:rsidR="00AA46DB" w:rsidRDefault="00AA46DB" w:rsidP="00AA46DB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5AD8" w:rsidRPr="003D7185" w:rsidRDefault="00685AD8" w:rsidP="00685AD8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b/>
        </w:rPr>
      </w:pPr>
      <w:r w:rsidRPr="0075473E">
        <w:t>Every</w:t>
      </w:r>
      <w:r w:rsidRPr="0075473E">
        <w:rPr>
          <w:b/>
        </w:rPr>
        <w:t xml:space="preserve"> </w:t>
      </w:r>
      <w:r w:rsidR="00785508" w:rsidRPr="003665B3">
        <w:t>sport</w:t>
      </w:r>
      <w:r w:rsidR="00785508" w:rsidRPr="003665B3">
        <w:rPr>
          <w:b/>
        </w:rPr>
        <w:t xml:space="preserve"> item</w:t>
      </w:r>
      <w:r>
        <w:t xml:space="preserve"> bought and sold by </w:t>
      </w:r>
      <w:r>
        <w:rPr>
          <w:b/>
        </w:rPr>
        <w:t xml:space="preserve">Bluejack </w:t>
      </w:r>
      <w:r w:rsidR="00037EE2">
        <w:rPr>
          <w:b/>
        </w:rPr>
        <w:t>Sport Station</w:t>
      </w:r>
      <w:r>
        <w:rPr>
          <w:b/>
        </w:rPr>
        <w:t xml:space="preserve"> </w:t>
      </w:r>
      <w:r w:rsidR="003665B3">
        <w:t>has</w:t>
      </w:r>
      <w:r>
        <w:t xml:space="preserve"> its own name</w:t>
      </w:r>
      <w:r>
        <w:rPr>
          <w:rFonts w:hint="eastAsia"/>
        </w:rPr>
        <w:t>,</w:t>
      </w:r>
      <w:r w:rsidR="0033617B">
        <w:t xml:space="preserve"> brand</w:t>
      </w:r>
      <w:r w:rsidR="005A4155">
        <w:t>, sport</w:t>
      </w:r>
      <w:r w:rsidR="00B37286">
        <w:t xml:space="preserve"> </w:t>
      </w:r>
      <w:r>
        <w:t xml:space="preserve">category, </w:t>
      </w:r>
      <w:r>
        <w:rPr>
          <w:rFonts w:hint="eastAsia"/>
        </w:rPr>
        <w:t>stock,</w:t>
      </w:r>
      <w:r w:rsidR="00903E01">
        <w:t xml:space="preserve"> and sales price</w:t>
      </w:r>
      <w:r>
        <w:t>.</w:t>
      </w:r>
      <w:r>
        <w:rPr>
          <w:rFonts w:hint="eastAsia"/>
        </w:rPr>
        <w:t xml:space="preserve"> Every </w:t>
      </w:r>
      <w:r w:rsidR="003665B3" w:rsidRPr="003665B3">
        <w:t>s</w:t>
      </w:r>
      <w:r w:rsidR="00A32BE2" w:rsidRPr="003665B3">
        <w:t>port</w:t>
      </w:r>
      <w:r w:rsidR="00A32BE2">
        <w:rPr>
          <w:b/>
        </w:rPr>
        <w:t xml:space="preserve"> </w:t>
      </w:r>
      <w:r w:rsidR="003665B3">
        <w:rPr>
          <w:b/>
        </w:rPr>
        <w:t>i</w:t>
      </w:r>
      <w:r w:rsidR="00A32BE2">
        <w:rPr>
          <w:b/>
        </w:rPr>
        <w:t>tem</w:t>
      </w:r>
      <w:r>
        <w:rPr>
          <w:b/>
        </w:rPr>
        <w:t xml:space="preserve"> </w:t>
      </w:r>
      <w:r>
        <w:rPr>
          <w:rFonts w:hint="eastAsia"/>
        </w:rPr>
        <w:t>has an identification number with the following format:</w:t>
      </w:r>
    </w:p>
    <w:p w:rsidR="00685AD8" w:rsidRPr="009A5D88" w:rsidRDefault="00685AD8" w:rsidP="00685AD8">
      <w:pPr>
        <w:pStyle w:val="ListParagraph"/>
        <w:spacing w:line="360" w:lineRule="auto"/>
        <w:jc w:val="center"/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0A8D7AA4" wp14:editId="70A69A66">
                <wp:extent cx="2360930" cy="1404620"/>
                <wp:effectExtent l="6985" t="6985" r="6985" b="825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AD8" w:rsidRDefault="00685AD8" w:rsidP="00685AD8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177A5E">
                              <w:t>IT</w:t>
                            </w:r>
                            <w:r>
                              <w:t>XXX”</w:t>
                            </w:r>
                          </w:p>
                          <w:p w:rsidR="00685AD8" w:rsidRDefault="00685AD8" w:rsidP="00685AD8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8D7AA4" id="Text Box 6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YuIxSi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:rsidR="00685AD8" w:rsidRDefault="00685AD8" w:rsidP="00685AD8">
                      <w:pPr>
                        <w:jc w:val="center"/>
                      </w:pPr>
                      <w:r>
                        <w:t>“</w:t>
                      </w:r>
                      <w:r w:rsidR="00177A5E">
                        <w:t>IT</w:t>
                      </w:r>
                      <w:r>
                        <w:t>XXX”</w:t>
                      </w:r>
                    </w:p>
                    <w:p w:rsidR="00685AD8" w:rsidRDefault="00685AD8" w:rsidP="00685AD8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5AD8" w:rsidRDefault="00685AD8" w:rsidP="00685AD8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Each </w:t>
      </w:r>
      <w:r w:rsidR="002D0E00">
        <w:t>sport item</w:t>
      </w:r>
      <w:r>
        <w:t xml:space="preserve"> is classified based on </w:t>
      </w:r>
      <w:r w:rsidR="003665B3">
        <w:t>the</w:t>
      </w:r>
      <w:r>
        <w:t xml:space="preserve"> </w:t>
      </w:r>
      <w:r w:rsidR="004B1EE1" w:rsidRPr="000C5800">
        <w:t>sport</w:t>
      </w:r>
      <w:r w:rsidR="004B1EE1">
        <w:rPr>
          <w:b/>
        </w:rPr>
        <w:t xml:space="preserve"> category</w:t>
      </w:r>
      <w:r>
        <w:t xml:space="preserve">. Every </w:t>
      </w:r>
      <w:r w:rsidR="005E049C" w:rsidRPr="000C5800">
        <w:t>sport</w:t>
      </w:r>
      <w:r w:rsidR="005E049C">
        <w:t xml:space="preserve"> </w:t>
      </w:r>
      <w:r w:rsidR="005E049C" w:rsidRPr="003665B3">
        <w:rPr>
          <w:b/>
        </w:rPr>
        <w:t>category</w:t>
      </w:r>
      <w:r>
        <w:t xml:space="preserve"> has a name and an identification number with the following format:</w:t>
      </w:r>
    </w:p>
    <w:p w:rsidR="00685AD8" w:rsidRDefault="00685AD8" w:rsidP="00685AD8">
      <w:pPr>
        <w:pStyle w:val="ListParagraph"/>
        <w:spacing w:line="360" w:lineRule="auto"/>
        <w:jc w:val="bot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E3D6E" wp14:editId="000780E7">
                <wp:simplePos x="0" y="0"/>
                <wp:positionH relativeFrom="column">
                  <wp:posOffset>2230120</wp:posOffset>
                </wp:positionH>
                <wp:positionV relativeFrom="paragraph">
                  <wp:posOffset>4868</wp:posOffset>
                </wp:positionV>
                <wp:extent cx="2360930" cy="1404620"/>
                <wp:effectExtent l="0" t="0" r="20320" b="2540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AD8" w:rsidRDefault="00D266F6" w:rsidP="00685AD8">
                            <w:pPr>
                              <w:jc w:val="center"/>
                            </w:pPr>
                            <w:r>
                              <w:t>“TY</w:t>
                            </w:r>
                            <w:r w:rsidR="00685AD8">
                              <w:t>XXX”</w:t>
                            </w:r>
                          </w:p>
                          <w:p w:rsidR="00685AD8" w:rsidRDefault="00685AD8" w:rsidP="00685AD8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E3D6E" id="_x0000_s1029" type="#_x0000_t202" style="position:absolute;left:0;text-align:left;margin-left:175.6pt;margin-top:.4pt;width:185.9pt;height:1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">
                <v:textbox style="mso-fit-shape-to-text:t">
                  <w:txbxContent>
                    <w:p w:rsidR="00685AD8" w:rsidRDefault="00D266F6" w:rsidP="00685AD8">
                      <w:pPr>
                        <w:jc w:val="center"/>
                      </w:pPr>
                      <w:r>
                        <w:t>“TY</w:t>
                      </w:r>
                      <w:r w:rsidR="00685AD8">
                        <w:t>XXX”</w:t>
                      </w:r>
                    </w:p>
                    <w:p w:rsidR="00685AD8" w:rsidRDefault="00685AD8" w:rsidP="00685AD8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84D1B" w:rsidRDefault="000C5800" w:rsidP="00684D1B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>Each s</w:t>
      </w:r>
      <w:r w:rsidR="009D41A4">
        <w:t>port</w:t>
      </w:r>
      <w:r w:rsidR="00684D1B">
        <w:t xml:space="preserve"> item </w:t>
      </w:r>
      <w:r w:rsidR="00B734F7">
        <w:t>a</w:t>
      </w:r>
      <w:r w:rsidR="00FE5C76">
        <w:t xml:space="preserve">lso has their </w:t>
      </w:r>
      <w:r w:rsidR="00FE5C76" w:rsidRPr="003665B3">
        <w:t>own</w:t>
      </w:r>
      <w:r w:rsidR="00FE5C76" w:rsidRPr="00CC3379">
        <w:rPr>
          <w:b/>
        </w:rPr>
        <w:t xml:space="preserve"> </w:t>
      </w:r>
      <w:r w:rsidR="003665B3" w:rsidRPr="003665B3">
        <w:t>company</w:t>
      </w:r>
      <w:r w:rsidR="003665B3">
        <w:rPr>
          <w:b/>
        </w:rPr>
        <w:t xml:space="preserve"> </w:t>
      </w:r>
      <w:r w:rsidR="00FE5C76" w:rsidRPr="00CC3379">
        <w:rPr>
          <w:b/>
        </w:rPr>
        <w:t>brand</w:t>
      </w:r>
      <w:r w:rsidR="006E350F">
        <w:t xml:space="preserve"> who created them</w:t>
      </w:r>
      <w:r w:rsidR="00684D1B">
        <w:t xml:space="preserve">. </w:t>
      </w:r>
      <w:r w:rsidR="00074040">
        <w:t xml:space="preserve">The </w:t>
      </w:r>
      <w:r w:rsidR="00074040" w:rsidRPr="003665B3">
        <w:rPr>
          <w:b/>
        </w:rPr>
        <w:t>brand</w:t>
      </w:r>
      <w:r w:rsidR="00074040">
        <w:t xml:space="preserve"> has a b</w:t>
      </w:r>
      <w:r w:rsidR="00E24C5F">
        <w:t>rand name,</w:t>
      </w:r>
      <w:r w:rsidR="00074040">
        <w:t xml:space="preserve"> brand origin</w:t>
      </w:r>
      <w:r>
        <w:t xml:space="preserve"> </w:t>
      </w:r>
      <w:r w:rsidR="00074040">
        <w:t xml:space="preserve">(country) </w:t>
      </w:r>
      <w:r w:rsidR="00684D1B">
        <w:t>and an identification number with the following format:</w:t>
      </w:r>
    </w:p>
    <w:p w:rsidR="00684D1B" w:rsidRDefault="00684D1B" w:rsidP="00684D1B">
      <w:pPr>
        <w:pStyle w:val="ListParagraph"/>
        <w:spacing w:line="360" w:lineRule="auto"/>
        <w:jc w:val="bot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11247" wp14:editId="19B70550">
                <wp:simplePos x="0" y="0"/>
                <wp:positionH relativeFrom="column">
                  <wp:posOffset>2230120</wp:posOffset>
                </wp:positionH>
                <wp:positionV relativeFrom="paragraph">
                  <wp:posOffset>4868</wp:posOffset>
                </wp:positionV>
                <wp:extent cx="2360930" cy="1404620"/>
                <wp:effectExtent l="0" t="0" r="20320" b="25400"/>
                <wp:wrapTopAndBottom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D1B" w:rsidRDefault="00684D1B" w:rsidP="00684D1B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C12B0D">
                              <w:t>BR</w:t>
                            </w:r>
                            <w:r>
                              <w:t>XXX”</w:t>
                            </w:r>
                          </w:p>
                          <w:p w:rsidR="00684D1B" w:rsidRDefault="00684D1B" w:rsidP="00684D1B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11247" id="_x0000_s1030" type="#_x0000_t202" style="position:absolute;left:0;text-align:left;margin-left:175.6pt;margin-top:.4pt;width:185.9pt;height:11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">
                <v:textbox style="mso-fit-shape-to-text:t">
                  <w:txbxContent>
                    <w:p w:rsidR="00684D1B" w:rsidRDefault="00684D1B" w:rsidP="00684D1B">
                      <w:pPr>
                        <w:jc w:val="center"/>
                      </w:pPr>
                      <w:r>
                        <w:t>“</w:t>
                      </w:r>
                      <w:r w:rsidR="00C12B0D">
                        <w:t>BR</w:t>
                      </w:r>
                      <w:r>
                        <w:t>XXX”</w:t>
                      </w:r>
                    </w:p>
                    <w:p w:rsidR="00684D1B" w:rsidRDefault="00684D1B" w:rsidP="00684D1B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85AD8" w:rsidRDefault="00685AD8" w:rsidP="00685AD8">
      <w:pPr>
        <w:spacing w:line="360" w:lineRule="auto"/>
        <w:ind w:firstLine="720"/>
        <w:jc w:val="both"/>
      </w:pPr>
      <w:r>
        <w:lastRenderedPageBreak/>
        <w:t xml:space="preserve">Every </w:t>
      </w:r>
      <w:r w:rsidR="007E7D4E">
        <w:t>item sold</w:t>
      </w:r>
      <w:r w:rsidR="003C4C8F">
        <w:t xml:space="preserve"> that</w:t>
      </w:r>
      <w:r w:rsidR="006F7A31">
        <w:t xml:space="preserve"> occurs </w:t>
      </w:r>
      <w:r>
        <w:t xml:space="preserve">at </w:t>
      </w:r>
      <w:r>
        <w:rPr>
          <w:b/>
        </w:rPr>
        <w:t xml:space="preserve">Bluejack </w:t>
      </w:r>
      <w:r w:rsidR="00076C30">
        <w:rPr>
          <w:b/>
        </w:rPr>
        <w:t>Sport Station</w:t>
      </w:r>
      <w:r>
        <w:t xml:space="preserve"> must follow</w:t>
      </w:r>
      <w:r w:rsidR="009E26CA">
        <w:t xml:space="preserve"> </w:t>
      </w:r>
      <w:r>
        <w:t xml:space="preserve">the </w:t>
      </w:r>
      <w:r>
        <w:rPr>
          <w:b/>
        </w:rPr>
        <w:t>sales</w:t>
      </w:r>
      <w:r w:rsidRPr="00D01563">
        <w:rPr>
          <w:b/>
        </w:rPr>
        <w:t xml:space="preserve"> transaction procedures</w:t>
      </w:r>
      <w:r>
        <w:t xml:space="preserve">, </w:t>
      </w:r>
      <w:r w:rsidR="00053BE7">
        <w:t>which</w:t>
      </w:r>
      <w:r>
        <w:t xml:space="preserve"> are:</w:t>
      </w:r>
    </w:p>
    <w:p w:rsidR="00685AD8" w:rsidRDefault="00685AD8" w:rsidP="00685AD8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Every </w:t>
      </w:r>
      <w:r w:rsidR="000C5800" w:rsidRPr="001730C0">
        <w:rPr>
          <w:b/>
        </w:rPr>
        <w:t>sale</w:t>
      </w:r>
      <w:r w:rsidR="006F7A31">
        <w:t xml:space="preserve"> must be served by a staff who will </w:t>
      </w:r>
      <w:r w:rsidR="004725B9">
        <w:t>note and report the transaction along with the</w:t>
      </w:r>
      <w:r w:rsidR="00D9508B">
        <w:t xml:space="preserve"> staff data,</w:t>
      </w:r>
      <w:r w:rsidR="004725B9">
        <w:t xml:space="preserve"> </w:t>
      </w:r>
      <w:r w:rsidR="00D9508B">
        <w:t xml:space="preserve">transaction </w:t>
      </w:r>
      <w:r w:rsidR="004725B9">
        <w:t xml:space="preserve">date, item </w:t>
      </w:r>
      <w:r w:rsidR="001F781F">
        <w:t>sold</w:t>
      </w:r>
      <w:r w:rsidR="004725B9">
        <w:t>, and quantity</w:t>
      </w:r>
      <w:r w:rsidR="0039005C">
        <w:t xml:space="preserve">. </w:t>
      </w:r>
      <w:r w:rsidR="00D36223">
        <w:t xml:space="preserve">The report also has an </w:t>
      </w:r>
      <w:r w:rsidR="005956DD">
        <w:t xml:space="preserve">identification number </w:t>
      </w:r>
      <w:r w:rsidR="007A42C6">
        <w:t>that</w:t>
      </w:r>
      <w:r w:rsidR="00D939E8">
        <w:t xml:space="preserve"> follow the format bellow</w:t>
      </w:r>
      <w:r>
        <w:t>:</w:t>
      </w:r>
    </w:p>
    <w:p w:rsidR="00685AD8" w:rsidRDefault="00685AD8" w:rsidP="00685AD8">
      <w:pPr>
        <w:pStyle w:val="ListParagraph"/>
        <w:spacing w:line="360" w:lineRule="auto"/>
        <w:jc w:val="center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3AE8CC86" wp14:editId="0FFB09C6">
                <wp:extent cx="2360930" cy="1404620"/>
                <wp:effectExtent l="6985" t="5080" r="6985" b="1016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AD8" w:rsidRDefault="00685AD8" w:rsidP="00685AD8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3A7B35">
                              <w:t>SA</w:t>
                            </w:r>
                            <w:r>
                              <w:t>XXX”</w:t>
                            </w:r>
                          </w:p>
                          <w:p w:rsidR="00685AD8" w:rsidRDefault="00685AD8" w:rsidP="00685AD8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E8CC86" id="Text Box 5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DMIVoS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:rsidR="00685AD8" w:rsidRDefault="00685AD8" w:rsidP="00685AD8">
                      <w:pPr>
                        <w:jc w:val="center"/>
                      </w:pPr>
                      <w:r>
                        <w:t>“</w:t>
                      </w:r>
                      <w:r w:rsidR="003A7B35">
                        <w:t>SA</w:t>
                      </w:r>
                      <w:r>
                        <w:t>XXX”</w:t>
                      </w:r>
                    </w:p>
                    <w:p w:rsidR="00685AD8" w:rsidRDefault="00685AD8" w:rsidP="00685AD8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5AD8" w:rsidRDefault="00175A74" w:rsidP="00685AD8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>Every</w:t>
      </w:r>
      <w:r w:rsidR="00685AD8">
        <w:t xml:space="preserve"> </w:t>
      </w:r>
      <w:r w:rsidR="00861032" w:rsidRPr="001730C0">
        <w:rPr>
          <w:b/>
        </w:rPr>
        <w:t>sale</w:t>
      </w:r>
      <w:r w:rsidR="00F71B84">
        <w:t xml:space="preserve"> may </w:t>
      </w:r>
      <w:r w:rsidR="0021741F">
        <w:t>have</w:t>
      </w:r>
      <w:r w:rsidR="00685AD8">
        <w:t xml:space="preserve"> </w:t>
      </w:r>
      <w:r w:rsidR="00685AD8" w:rsidRPr="00E66353">
        <w:rPr>
          <w:b/>
        </w:rPr>
        <w:t xml:space="preserve">more than one </w:t>
      </w:r>
      <w:r w:rsidR="00CA704A">
        <w:rPr>
          <w:b/>
        </w:rPr>
        <w:t xml:space="preserve">item </w:t>
      </w:r>
      <w:r w:rsidR="00685AD8">
        <w:t>in every transaction.</w:t>
      </w:r>
    </w:p>
    <w:p w:rsidR="00685AD8" w:rsidRDefault="00685AD8" w:rsidP="00685AD8">
      <w:pPr>
        <w:spacing w:line="360" w:lineRule="auto"/>
        <w:jc w:val="both"/>
      </w:pPr>
    </w:p>
    <w:p w:rsidR="00685AD8" w:rsidRDefault="00685AD8" w:rsidP="00685AD8">
      <w:pPr>
        <w:pStyle w:val="ListParagraph"/>
        <w:spacing w:line="360" w:lineRule="auto"/>
        <w:ind w:left="0" w:firstLine="720"/>
        <w:jc w:val="both"/>
      </w:pPr>
      <w:r>
        <w:t xml:space="preserve">Every </w:t>
      </w:r>
      <w:r w:rsidR="00C52B51">
        <w:t xml:space="preserve">purchase made when </w:t>
      </w:r>
      <w:r w:rsidR="00C52B51" w:rsidRPr="00C52B51">
        <w:rPr>
          <w:b/>
        </w:rPr>
        <w:t>B</w:t>
      </w:r>
      <w:r w:rsidR="009A64CF" w:rsidRPr="00C52B51">
        <w:rPr>
          <w:b/>
        </w:rPr>
        <w:t>luejack Sport Station</w:t>
      </w:r>
      <w:r w:rsidR="009A64CF">
        <w:t xml:space="preserve"> </w:t>
      </w:r>
      <w:r w:rsidR="00FA6999">
        <w:t xml:space="preserve">needs to </w:t>
      </w:r>
      <w:r w:rsidR="001730C0">
        <w:t xml:space="preserve">do item </w:t>
      </w:r>
      <w:r w:rsidR="00FA6999">
        <w:t xml:space="preserve">restock </w:t>
      </w:r>
      <w:r>
        <w:t xml:space="preserve">must </w:t>
      </w:r>
      <w:r w:rsidR="006E681F">
        <w:t>follow</w:t>
      </w:r>
      <w:r>
        <w:t xml:space="preserve"> the </w:t>
      </w:r>
      <w:r>
        <w:rPr>
          <w:b/>
        </w:rPr>
        <w:t>purchase</w:t>
      </w:r>
      <w:r w:rsidRPr="00BD3207">
        <w:rPr>
          <w:b/>
        </w:rPr>
        <w:t xml:space="preserve"> transaction procedures</w:t>
      </w:r>
      <w:r w:rsidRPr="00BD3207">
        <w:t xml:space="preserve">, </w:t>
      </w:r>
      <w:r w:rsidR="008B56EA">
        <w:t>which</w:t>
      </w:r>
      <w:r>
        <w:t xml:space="preserve"> are:</w:t>
      </w:r>
    </w:p>
    <w:p w:rsidR="00685AD8" w:rsidRDefault="00364A00" w:rsidP="00685AD8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Every </w:t>
      </w:r>
      <w:r w:rsidRPr="001730C0">
        <w:rPr>
          <w:b/>
        </w:rPr>
        <w:t>purchase</w:t>
      </w:r>
      <w:r>
        <w:t xml:space="preserve"> must be served by a staff who will </w:t>
      </w:r>
      <w:r w:rsidR="008F2B0F">
        <w:t xml:space="preserve">report the transaction </w:t>
      </w:r>
      <w:r w:rsidR="000C5800">
        <w:t xml:space="preserve">along </w:t>
      </w:r>
      <w:r w:rsidR="008F2B0F">
        <w:t xml:space="preserve">with the </w:t>
      </w:r>
      <w:r w:rsidR="00D9508B">
        <w:t xml:space="preserve">staff data, </w:t>
      </w:r>
      <w:r w:rsidR="008F2B0F">
        <w:t>transaction date, item purchased</w:t>
      </w:r>
      <w:r w:rsidR="00194CAC">
        <w:t xml:space="preserve">, and quantity. The report will have an </w:t>
      </w:r>
      <w:r w:rsidR="005956DD">
        <w:t xml:space="preserve">identification number </w:t>
      </w:r>
      <w:r w:rsidR="00194CAC">
        <w:t>that follows the following format</w:t>
      </w:r>
      <w:r w:rsidR="00685AD8">
        <w:t>:</w:t>
      </w:r>
    </w:p>
    <w:p w:rsidR="00685AD8" w:rsidRDefault="00685AD8" w:rsidP="00685AD8">
      <w:pPr>
        <w:pStyle w:val="ListParagraph"/>
        <w:spacing w:line="360" w:lineRule="auto"/>
        <w:jc w:val="center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CB2B0EC" wp14:editId="5E3A05DB">
                <wp:extent cx="2360930" cy="1404620"/>
                <wp:effectExtent l="6985" t="10160" r="698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AD8" w:rsidRDefault="00685AD8" w:rsidP="00685AD8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3E4252">
                              <w:t>PU</w:t>
                            </w:r>
                            <w:r>
                              <w:t>XXX”</w:t>
                            </w:r>
                          </w:p>
                          <w:p w:rsidR="00685AD8" w:rsidRDefault="00685AD8" w:rsidP="00685AD8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B2B0EC" id="Text Box 3" o:sp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A3kIBP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:rsidR="00685AD8" w:rsidRDefault="00685AD8" w:rsidP="00685AD8">
                      <w:pPr>
                        <w:jc w:val="center"/>
                      </w:pPr>
                      <w:r>
                        <w:t>“</w:t>
                      </w:r>
                      <w:r w:rsidR="003E4252">
                        <w:t>PU</w:t>
                      </w:r>
                      <w:r>
                        <w:t>XXX”</w:t>
                      </w:r>
                    </w:p>
                    <w:p w:rsidR="00685AD8" w:rsidRDefault="00685AD8" w:rsidP="00685AD8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5AD8" w:rsidRDefault="00861032" w:rsidP="00685AD8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Every </w:t>
      </w:r>
      <w:r w:rsidRPr="001730C0">
        <w:rPr>
          <w:b/>
        </w:rPr>
        <w:t>purchase</w:t>
      </w:r>
      <w:r>
        <w:t xml:space="preserve"> may have</w:t>
      </w:r>
      <w:r w:rsidR="00685AD8">
        <w:t xml:space="preserve"> </w:t>
      </w:r>
      <w:r w:rsidR="00685AD8" w:rsidRPr="00BD3207">
        <w:rPr>
          <w:b/>
        </w:rPr>
        <w:t xml:space="preserve">more than one </w:t>
      </w:r>
      <w:r w:rsidR="0048458C" w:rsidRPr="0048458C">
        <w:rPr>
          <w:b/>
        </w:rPr>
        <w:t>item</w:t>
      </w:r>
      <w:r w:rsidR="0048458C">
        <w:t xml:space="preserve"> </w:t>
      </w:r>
      <w:r w:rsidR="00685AD8">
        <w:t>in every transaction.</w:t>
      </w:r>
    </w:p>
    <w:p w:rsidR="00685AD8" w:rsidRDefault="00685AD8" w:rsidP="00685AD8">
      <w:pPr>
        <w:spacing w:line="360" w:lineRule="auto"/>
        <w:jc w:val="both"/>
      </w:pPr>
    </w:p>
    <w:p w:rsidR="00685AD8" w:rsidRDefault="00685AD8" w:rsidP="00685AD8">
      <w:pPr>
        <w:spacing w:line="360" w:lineRule="auto"/>
        <w:jc w:val="both"/>
        <w:rPr>
          <w:b/>
        </w:rPr>
      </w:pPr>
      <w:r w:rsidRPr="006C17DF">
        <w:rPr>
          <w:b/>
        </w:rPr>
        <w:t>Notes:</w:t>
      </w:r>
    </w:p>
    <w:p w:rsidR="00685AD8" w:rsidRPr="006C17DF" w:rsidRDefault="00685AD8" w:rsidP="00685AD8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 xml:space="preserve">Staff </w:t>
      </w:r>
      <w:r w:rsidRPr="00D9508B">
        <w:t xml:space="preserve">gender </w:t>
      </w:r>
      <w:r w:rsidRPr="006C4965">
        <w:rPr>
          <w:b/>
        </w:rPr>
        <w:t>must be either</w:t>
      </w:r>
      <w:r w:rsidRPr="00D9508B">
        <w:t xml:space="preserve"> “</w:t>
      </w:r>
      <w:r w:rsidRPr="006C4965">
        <w:rPr>
          <w:b/>
        </w:rPr>
        <w:t>Male</w:t>
      </w:r>
      <w:r w:rsidRPr="00D9508B">
        <w:t>” or “</w:t>
      </w:r>
      <w:r w:rsidRPr="006C4965">
        <w:rPr>
          <w:b/>
        </w:rPr>
        <w:t>Female</w:t>
      </w:r>
      <w:r w:rsidRPr="00D9508B">
        <w:t>” (without</w:t>
      </w:r>
      <w:r>
        <w:t xml:space="preserve"> quote).</w:t>
      </w:r>
    </w:p>
    <w:p w:rsidR="006123E4" w:rsidRDefault="00685AD8" w:rsidP="006123E4">
      <w:pPr>
        <w:pStyle w:val="ListParagraph"/>
        <w:numPr>
          <w:ilvl w:val="0"/>
          <w:numId w:val="17"/>
        </w:numPr>
        <w:spacing w:line="360" w:lineRule="auto"/>
        <w:jc w:val="both"/>
      </w:pPr>
      <w:r w:rsidRPr="00D9508B">
        <w:t>Staf</w:t>
      </w:r>
      <w:r w:rsidR="00C31129" w:rsidRPr="00D9508B">
        <w:t xml:space="preserve">f </w:t>
      </w:r>
      <w:r w:rsidR="00592C74" w:rsidRPr="006C4965">
        <w:rPr>
          <w:b/>
        </w:rPr>
        <w:t xml:space="preserve">must be at least 17 years </w:t>
      </w:r>
      <w:r w:rsidR="00592C74" w:rsidRPr="006C4965">
        <w:t>old</w:t>
      </w:r>
      <w:r>
        <w:t>.</w:t>
      </w:r>
    </w:p>
    <w:p w:rsidR="00592C74" w:rsidRDefault="00592C74" w:rsidP="006123E4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Item </w:t>
      </w:r>
      <w:r w:rsidR="00CF50E0">
        <w:t>p</w:t>
      </w:r>
      <w:r w:rsidR="00D9508B">
        <w:t>rice and</w:t>
      </w:r>
      <w:r>
        <w:t xml:space="preserve"> </w:t>
      </w:r>
      <w:r w:rsidR="00D9508B">
        <w:t xml:space="preserve">item </w:t>
      </w:r>
      <w:r w:rsidR="00324530">
        <w:t>s</w:t>
      </w:r>
      <w:r>
        <w:t>tock</w:t>
      </w:r>
      <w:r w:rsidRPr="00D9508B">
        <w:t xml:space="preserve"> </w:t>
      </w:r>
      <w:r w:rsidRPr="006C4965">
        <w:rPr>
          <w:b/>
        </w:rPr>
        <w:t>must be more than 0</w:t>
      </w:r>
      <w:r w:rsidRPr="00D9508B">
        <w:t>.</w:t>
      </w:r>
    </w:p>
    <w:p w:rsidR="00D9508B" w:rsidRDefault="00D9508B" w:rsidP="00D9508B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Purchase </w:t>
      </w:r>
      <w:r w:rsidRPr="00D9508B">
        <w:t xml:space="preserve">and sales quantity </w:t>
      </w:r>
      <w:r w:rsidRPr="006C4965">
        <w:rPr>
          <w:b/>
        </w:rPr>
        <w:t>must be more than 0</w:t>
      </w:r>
      <w:r w:rsidRPr="00D9508B">
        <w:t>.</w:t>
      </w:r>
    </w:p>
    <w:p w:rsidR="00685AD8" w:rsidRPr="0036111D" w:rsidRDefault="00592C74" w:rsidP="006123E4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Purchase and </w:t>
      </w:r>
      <w:r w:rsidR="0083740D">
        <w:t>s</w:t>
      </w:r>
      <w:r>
        <w:t xml:space="preserve">ales </w:t>
      </w:r>
      <w:r w:rsidR="0083740D" w:rsidRPr="00D9508B">
        <w:t>t</w:t>
      </w:r>
      <w:r w:rsidR="006123E4" w:rsidRPr="00D9508B">
        <w:t xml:space="preserve">ransaction </w:t>
      </w:r>
      <w:r w:rsidR="00037F4F" w:rsidRPr="006C4965">
        <w:rPr>
          <w:b/>
        </w:rPr>
        <w:t>must not happen on Sunday</w:t>
      </w:r>
      <w:r w:rsidR="00037F4F" w:rsidRPr="000641B6">
        <w:t>.</w:t>
      </w:r>
    </w:p>
    <w:p w:rsidR="0036111D" w:rsidRDefault="0036111D" w:rsidP="0076655A">
      <w:pPr>
        <w:spacing w:line="360" w:lineRule="auto"/>
        <w:jc w:val="both"/>
      </w:pPr>
    </w:p>
    <w:p w:rsidR="00685AD8" w:rsidRDefault="001D1838" w:rsidP="00685AD8">
      <w:pPr>
        <w:spacing w:line="360" w:lineRule="auto"/>
        <w:ind w:firstLine="720"/>
        <w:jc w:val="both"/>
      </w:pPr>
      <w:r>
        <w:t>Currently</w:t>
      </w:r>
      <w:r w:rsidR="004A2960">
        <w:t xml:space="preserve"> </w:t>
      </w:r>
      <w:r w:rsidR="004A2960" w:rsidRPr="0043621A">
        <w:rPr>
          <w:b/>
        </w:rPr>
        <w:t>Bluejack Sport Station</w:t>
      </w:r>
      <w:r w:rsidR="00BC2822">
        <w:t xml:space="preserve"> operat</w:t>
      </w:r>
      <w:r>
        <w:t>e the</w:t>
      </w:r>
      <w:r w:rsidR="00CD7FE2">
        <w:t>ir</w:t>
      </w:r>
      <w:r w:rsidR="00BC2822">
        <w:t xml:space="preserve"> management</w:t>
      </w:r>
      <w:r w:rsidR="00685AD8">
        <w:t xml:space="preserve"> using</w:t>
      </w:r>
      <w:r w:rsidR="002665DE">
        <w:t xml:space="preserve"> a</w:t>
      </w:r>
      <w:r w:rsidR="00685AD8">
        <w:t xml:space="preserve"> manual management system to maintain the </w:t>
      </w:r>
      <w:r w:rsidR="00685AD8">
        <w:rPr>
          <w:b/>
        </w:rPr>
        <w:t>sales</w:t>
      </w:r>
      <w:r w:rsidR="00685AD8" w:rsidRPr="0075473E">
        <w:rPr>
          <w:b/>
        </w:rPr>
        <w:t xml:space="preserve"> </w:t>
      </w:r>
      <w:r w:rsidR="00685AD8" w:rsidRPr="0075473E">
        <w:t>and</w:t>
      </w:r>
      <w:r w:rsidR="00685AD8" w:rsidRPr="0075473E">
        <w:rPr>
          <w:b/>
        </w:rPr>
        <w:t xml:space="preserve"> </w:t>
      </w:r>
      <w:r w:rsidR="00685AD8">
        <w:rPr>
          <w:b/>
        </w:rPr>
        <w:t>purchase</w:t>
      </w:r>
      <w:r w:rsidR="00685AD8" w:rsidRPr="0075473E">
        <w:rPr>
          <w:b/>
        </w:rPr>
        <w:t xml:space="preserve"> transactions</w:t>
      </w:r>
      <w:r w:rsidR="00685AD8">
        <w:t xml:space="preserve">. </w:t>
      </w:r>
      <w:r w:rsidR="007031FD">
        <w:t>As the head database administrator in the company</w:t>
      </w:r>
      <w:r w:rsidR="007031FD" w:rsidRPr="00FA3466">
        <w:t>,</w:t>
      </w:r>
      <w:r w:rsidR="007031FD">
        <w:rPr>
          <w:b/>
        </w:rPr>
        <w:t xml:space="preserve"> </w:t>
      </w:r>
      <w:r w:rsidR="007031FD">
        <w:t>you are required</w:t>
      </w:r>
      <w:r w:rsidR="00685AD8">
        <w:rPr>
          <w:b/>
        </w:rPr>
        <w:t xml:space="preserve"> </w:t>
      </w:r>
      <w:r w:rsidR="00685AD8">
        <w:t>t</w:t>
      </w:r>
      <w:r w:rsidR="0033407A">
        <w:t>o create a database system that is able to</w:t>
      </w:r>
      <w:r w:rsidR="006247B5">
        <w:t xml:space="preserve"> </w:t>
      </w:r>
      <w:r w:rsidR="00685AD8">
        <w:t xml:space="preserve">store data and maintain the </w:t>
      </w:r>
      <w:r w:rsidR="00685AD8">
        <w:rPr>
          <w:b/>
        </w:rPr>
        <w:t>sales</w:t>
      </w:r>
      <w:r w:rsidR="00685AD8">
        <w:t xml:space="preserve"> and </w:t>
      </w:r>
      <w:r w:rsidR="00685AD8">
        <w:rPr>
          <w:b/>
        </w:rPr>
        <w:t>purchase</w:t>
      </w:r>
      <w:r w:rsidR="00685AD8" w:rsidRPr="00C6794C">
        <w:rPr>
          <w:b/>
        </w:rPr>
        <w:t xml:space="preserve"> transactions</w:t>
      </w:r>
      <w:r w:rsidR="00685AD8">
        <w:t>. The tasks that you must do are:</w:t>
      </w:r>
    </w:p>
    <w:p w:rsidR="00685AD8" w:rsidRDefault="00685AD8" w:rsidP="00685AD8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</w:t>
      </w:r>
      <w:r w:rsidRPr="00C33027">
        <w:rPr>
          <w:b/>
        </w:rPr>
        <w:t>Entity Relationship Diagram</w:t>
      </w:r>
      <w:r>
        <w:t xml:space="preserve"> to maintain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>.</w:t>
      </w:r>
    </w:p>
    <w:p w:rsidR="00685AD8" w:rsidRDefault="00685AD8" w:rsidP="00685AD8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a database system using </w:t>
      </w:r>
      <w:r w:rsidRPr="00C33027">
        <w:rPr>
          <w:b/>
        </w:rPr>
        <w:t>DDL</w:t>
      </w:r>
      <w:r>
        <w:t xml:space="preserve"> syntax that relevant with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 w:rsidRPr="0074760C">
        <w:t>.</w:t>
      </w:r>
    </w:p>
    <w:p w:rsidR="00685AD8" w:rsidRDefault="00685AD8" w:rsidP="00685AD8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query using </w:t>
      </w:r>
      <w:r w:rsidRPr="00C33027">
        <w:rPr>
          <w:b/>
        </w:rPr>
        <w:t>DML</w:t>
      </w:r>
      <w:r>
        <w:t xml:space="preserve"> syntax to fill the tables in database systems with data based on the following conditions:</w:t>
      </w:r>
    </w:p>
    <w:p w:rsidR="00685AD8" w:rsidRDefault="00685AD8" w:rsidP="00685AD8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lastRenderedPageBreak/>
        <w:t>Master</w:t>
      </w:r>
      <w:r>
        <w:t xml:space="preserve"> table must be filled with more than or equals </w:t>
      </w:r>
      <w:r w:rsidR="001D1838">
        <w:t>10</w:t>
      </w:r>
      <w:r>
        <w:t xml:space="preserve"> data.</w:t>
      </w:r>
    </w:p>
    <w:p w:rsidR="00685AD8" w:rsidRDefault="00685AD8" w:rsidP="00685AD8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</w:t>
      </w:r>
      <w:r>
        <w:t xml:space="preserve"> table must be filled with more than or equals 15 data.</w:t>
      </w:r>
    </w:p>
    <w:p w:rsidR="00685AD8" w:rsidRDefault="00685AD8" w:rsidP="00685AD8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 detail</w:t>
      </w:r>
      <w:r>
        <w:t xml:space="preserve"> table must be filled with more than or equals 25 data.</w:t>
      </w:r>
    </w:p>
    <w:p w:rsidR="00685AD8" w:rsidRDefault="00685AD8" w:rsidP="00685AD8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For the </w:t>
      </w:r>
      <w:r w:rsidR="00944C22">
        <w:rPr>
          <w:b/>
        </w:rPr>
        <w:t>Staff Position</w:t>
      </w:r>
      <w:r>
        <w:t xml:space="preserve"> table, the table must be filled with the following data:</w:t>
      </w:r>
    </w:p>
    <w:tbl>
      <w:tblPr>
        <w:tblStyle w:val="TableGrid"/>
        <w:tblW w:w="6480" w:type="dxa"/>
        <w:jc w:val="center"/>
        <w:tblLook w:val="04A0" w:firstRow="1" w:lastRow="0" w:firstColumn="1" w:lastColumn="0" w:noHBand="0" w:noVBand="1"/>
      </w:tblPr>
      <w:tblGrid>
        <w:gridCol w:w="3240"/>
        <w:gridCol w:w="3240"/>
      </w:tblGrid>
      <w:tr w:rsidR="007869EC" w:rsidRPr="00083EF6" w:rsidTr="0011565A">
        <w:trPr>
          <w:trHeight w:val="397"/>
          <w:jc w:val="center"/>
        </w:trPr>
        <w:tc>
          <w:tcPr>
            <w:tcW w:w="3240" w:type="dxa"/>
            <w:shd w:val="clear" w:color="auto" w:fill="000000" w:themeFill="text1"/>
            <w:vAlign w:val="center"/>
          </w:tcPr>
          <w:p w:rsidR="007869EC" w:rsidRPr="002704C1" w:rsidRDefault="007869EC" w:rsidP="0011565A">
            <w:pPr>
              <w:pStyle w:val="ListParagraph"/>
              <w:ind w:left="0"/>
              <w:jc w:val="center"/>
              <w:rPr>
                <w:b/>
              </w:rPr>
            </w:pPr>
            <w:r w:rsidRPr="002704C1">
              <w:rPr>
                <w:b/>
                <w:color w:val="FFFFFF" w:themeColor="background1"/>
              </w:rPr>
              <w:t>Position</w:t>
            </w:r>
            <w:r>
              <w:rPr>
                <w:b/>
                <w:color w:val="FFFFFF" w:themeColor="background1"/>
              </w:rPr>
              <w:t xml:space="preserve"> Name</w:t>
            </w:r>
          </w:p>
        </w:tc>
        <w:tc>
          <w:tcPr>
            <w:tcW w:w="3240" w:type="dxa"/>
            <w:shd w:val="clear" w:color="auto" w:fill="000000" w:themeFill="text1"/>
            <w:vAlign w:val="center"/>
          </w:tcPr>
          <w:p w:rsidR="007869EC" w:rsidRPr="002704C1" w:rsidRDefault="0011565A" w:rsidP="0011565A">
            <w:pPr>
              <w:pStyle w:val="ListParagraph"/>
              <w:ind w:left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Position Salary</w:t>
            </w:r>
          </w:p>
        </w:tc>
      </w:tr>
      <w:tr w:rsidR="007869EC" w:rsidRPr="00083EF6" w:rsidTr="0011565A">
        <w:trPr>
          <w:trHeight w:val="397"/>
          <w:jc w:val="center"/>
        </w:trPr>
        <w:tc>
          <w:tcPr>
            <w:tcW w:w="3240" w:type="dxa"/>
            <w:vAlign w:val="center"/>
          </w:tcPr>
          <w:p w:rsidR="007869EC" w:rsidRPr="00083EF6" w:rsidRDefault="007869EC" w:rsidP="0011565A">
            <w:pPr>
              <w:pStyle w:val="ListParagraph"/>
              <w:ind w:left="0"/>
              <w:jc w:val="center"/>
            </w:pPr>
            <w:r>
              <w:t>Cashier</w:t>
            </w:r>
          </w:p>
        </w:tc>
        <w:tc>
          <w:tcPr>
            <w:tcW w:w="3240" w:type="dxa"/>
            <w:vAlign w:val="center"/>
          </w:tcPr>
          <w:p w:rsidR="007869EC" w:rsidRDefault="0011565A" w:rsidP="0011565A">
            <w:pPr>
              <w:pStyle w:val="ListParagraph"/>
              <w:ind w:left="0"/>
              <w:jc w:val="center"/>
            </w:pPr>
            <w:r>
              <w:t>3.500.000</w:t>
            </w:r>
          </w:p>
        </w:tc>
      </w:tr>
      <w:tr w:rsidR="007869EC" w:rsidRPr="00083EF6" w:rsidTr="0011565A">
        <w:trPr>
          <w:trHeight w:val="397"/>
          <w:jc w:val="center"/>
        </w:trPr>
        <w:tc>
          <w:tcPr>
            <w:tcW w:w="3240" w:type="dxa"/>
            <w:vAlign w:val="center"/>
          </w:tcPr>
          <w:p w:rsidR="007869EC" w:rsidRPr="00083EF6" w:rsidRDefault="007869EC" w:rsidP="0011565A">
            <w:pPr>
              <w:pStyle w:val="ListParagraph"/>
              <w:ind w:left="0"/>
              <w:jc w:val="center"/>
            </w:pPr>
            <w:r>
              <w:t>Accountant</w:t>
            </w:r>
          </w:p>
        </w:tc>
        <w:tc>
          <w:tcPr>
            <w:tcW w:w="3240" w:type="dxa"/>
            <w:vAlign w:val="center"/>
          </w:tcPr>
          <w:p w:rsidR="007869EC" w:rsidRDefault="0011565A" w:rsidP="0011565A">
            <w:pPr>
              <w:pStyle w:val="ListParagraph"/>
              <w:ind w:left="0"/>
              <w:jc w:val="center"/>
            </w:pPr>
            <w:r>
              <w:t>3.800.000</w:t>
            </w:r>
          </w:p>
        </w:tc>
      </w:tr>
      <w:tr w:rsidR="007869EC" w:rsidRPr="00083EF6" w:rsidTr="0011565A">
        <w:trPr>
          <w:trHeight w:val="397"/>
          <w:jc w:val="center"/>
        </w:trPr>
        <w:tc>
          <w:tcPr>
            <w:tcW w:w="3240" w:type="dxa"/>
            <w:vAlign w:val="center"/>
          </w:tcPr>
          <w:p w:rsidR="007869EC" w:rsidRDefault="007869EC" w:rsidP="0011565A">
            <w:pPr>
              <w:pStyle w:val="ListParagraph"/>
              <w:ind w:left="0"/>
              <w:jc w:val="center"/>
            </w:pPr>
            <w:r>
              <w:t>Sales</w:t>
            </w:r>
          </w:p>
        </w:tc>
        <w:tc>
          <w:tcPr>
            <w:tcW w:w="3240" w:type="dxa"/>
            <w:vAlign w:val="center"/>
          </w:tcPr>
          <w:p w:rsidR="007869EC" w:rsidRDefault="0011565A" w:rsidP="0011565A">
            <w:pPr>
              <w:pStyle w:val="ListParagraph"/>
              <w:ind w:left="0"/>
              <w:jc w:val="center"/>
            </w:pPr>
            <w:r>
              <w:t>3.900.000</w:t>
            </w:r>
          </w:p>
        </w:tc>
      </w:tr>
      <w:tr w:rsidR="0011565A" w:rsidRPr="00083EF6" w:rsidTr="0011565A">
        <w:trPr>
          <w:trHeight w:val="397"/>
          <w:jc w:val="center"/>
        </w:trPr>
        <w:tc>
          <w:tcPr>
            <w:tcW w:w="3240" w:type="dxa"/>
            <w:vAlign w:val="center"/>
          </w:tcPr>
          <w:p w:rsidR="0011565A" w:rsidRDefault="0011565A" w:rsidP="0011565A">
            <w:pPr>
              <w:pStyle w:val="ListParagraph"/>
              <w:ind w:left="0"/>
              <w:jc w:val="center"/>
            </w:pPr>
            <w:r>
              <w:t>Supervisor</w:t>
            </w:r>
          </w:p>
        </w:tc>
        <w:tc>
          <w:tcPr>
            <w:tcW w:w="3240" w:type="dxa"/>
            <w:vAlign w:val="center"/>
          </w:tcPr>
          <w:p w:rsidR="0011565A" w:rsidRDefault="0011565A" w:rsidP="0011565A">
            <w:pPr>
              <w:pStyle w:val="ListParagraph"/>
              <w:ind w:left="0"/>
              <w:jc w:val="center"/>
            </w:pPr>
            <w:r>
              <w:t>4.200.000</w:t>
            </w:r>
          </w:p>
        </w:tc>
      </w:tr>
      <w:tr w:rsidR="007869EC" w:rsidRPr="00083EF6" w:rsidTr="0011565A">
        <w:trPr>
          <w:trHeight w:val="397"/>
          <w:jc w:val="center"/>
        </w:trPr>
        <w:tc>
          <w:tcPr>
            <w:tcW w:w="3240" w:type="dxa"/>
            <w:vAlign w:val="center"/>
          </w:tcPr>
          <w:p w:rsidR="007869EC" w:rsidRDefault="007869EC" w:rsidP="0011565A">
            <w:pPr>
              <w:pStyle w:val="ListParagraph"/>
              <w:ind w:left="0"/>
              <w:jc w:val="center"/>
            </w:pPr>
            <w:r>
              <w:t>Officer</w:t>
            </w:r>
          </w:p>
        </w:tc>
        <w:tc>
          <w:tcPr>
            <w:tcW w:w="3240" w:type="dxa"/>
            <w:vAlign w:val="center"/>
          </w:tcPr>
          <w:p w:rsidR="007869EC" w:rsidRDefault="0011565A" w:rsidP="0011565A">
            <w:pPr>
              <w:pStyle w:val="ListParagraph"/>
              <w:ind w:left="0"/>
              <w:jc w:val="center"/>
            </w:pPr>
            <w:r>
              <w:t>5.000.000</w:t>
            </w:r>
          </w:p>
        </w:tc>
      </w:tr>
      <w:tr w:rsidR="007869EC" w:rsidRPr="00083EF6" w:rsidTr="0011565A">
        <w:trPr>
          <w:trHeight w:val="397"/>
          <w:jc w:val="center"/>
        </w:trPr>
        <w:tc>
          <w:tcPr>
            <w:tcW w:w="3240" w:type="dxa"/>
            <w:vAlign w:val="center"/>
          </w:tcPr>
          <w:p w:rsidR="007869EC" w:rsidRDefault="007869EC" w:rsidP="0011565A">
            <w:pPr>
              <w:pStyle w:val="ListParagraph"/>
              <w:ind w:left="0"/>
              <w:jc w:val="center"/>
            </w:pPr>
            <w:r>
              <w:t>Manager</w:t>
            </w:r>
          </w:p>
        </w:tc>
        <w:tc>
          <w:tcPr>
            <w:tcW w:w="3240" w:type="dxa"/>
            <w:vAlign w:val="center"/>
          </w:tcPr>
          <w:p w:rsidR="007869EC" w:rsidRDefault="0011565A" w:rsidP="0011565A">
            <w:pPr>
              <w:pStyle w:val="ListParagraph"/>
              <w:ind w:left="0"/>
              <w:jc w:val="center"/>
            </w:pPr>
            <w:r>
              <w:t>6.200.000</w:t>
            </w:r>
          </w:p>
        </w:tc>
      </w:tr>
    </w:tbl>
    <w:p w:rsidR="00685AD8" w:rsidRDefault="00685AD8" w:rsidP="00685AD8">
      <w:pPr>
        <w:spacing w:line="360" w:lineRule="auto"/>
        <w:jc w:val="both"/>
      </w:pPr>
    </w:p>
    <w:p w:rsidR="00685AD8" w:rsidRDefault="00685AD8" w:rsidP="00685AD8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query using DML syntax to </w:t>
      </w:r>
      <w:r w:rsidRPr="000641B6">
        <w:rPr>
          <w:b/>
        </w:rPr>
        <w:t>simulate</w:t>
      </w:r>
      <w:r>
        <w:t xml:space="preserve"> the </w:t>
      </w:r>
      <w:r w:rsidRPr="000641B6">
        <w:rPr>
          <w:b/>
        </w:rPr>
        <w:t>transactions</w:t>
      </w:r>
      <w:r>
        <w:t xml:space="preserve"> process for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>.</w:t>
      </w:r>
    </w:p>
    <w:p w:rsidR="00685AD8" w:rsidRPr="00541FD1" w:rsidRDefault="00685AD8" w:rsidP="00685AD8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To support database management process in </w:t>
      </w:r>
      <w:r>
        <w:rPr>
          <w:b/>
        </w:rPr>
        <w:t xml:space="preserve">Bluejack </w:t>
      </w:r>
      <w:r w:rsidR="009467B9">
        <w:rPr>
          <w:b/>
        </w:rPr>
        <w:t>Sport Station</w:t>
      </w:r>
      <w:r>
        <w:rPr>
          <w:b/>
        </w:rPr>
        <w:t xml:space="preserve">, </w:t>
      </w:r>
      <w:r>
        <w:t xml:space="preserve">the manager of </w:t>
      </w:r>
      <w:r>
        <w:rPr>
          <w:b/>
        </w:rPr>
        <w:t xml:space="preserve">Bluejack </w:t>
      </w:r>
      <w:r w:rsidR="001855F3">
        <w:rPr>
          <w:b/>
        </w:rPr>
        <w:t xml:space="preserve">Sport </w:t>
      </w:r>
      <w:r w:rsidR="001855F3" w:rsidRPr="001855F3">
        <w:rPr>
          <w:b/>
        </w:rPr>
        <w:t>Station</w:t>
      </w:r>
      <w:r w:rsidR="001855F3">
        <w:t xml:space="preserve"> </w:t>
      </w:r>
      <w:r w:rsidR="00290341">
        <w:t xml:space="preserve">requires </w:t>
      </w:r>
      <w:r>
        <w:t xml:space="preserve">you to provide some </w:t>
      </w:r>
      <w:r w:rsidRPr="000641B6">
        <w:rPr>
          <w:b/>
        </w:rPr>
        <w:t>query</w:t>
      </w:r>
      <w:r>
        <w:t xml:space="preserve"> that resulting important data. The requirements that asked from her are:</w:t>
      </w:r>
    </w:p>
    <w:p w:rsidR="00685AD8" w:rsidRDefault="00685AD8" w:rsidP="00AF418F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C01A69">
        <w:t xml:space="preserve">Display </w:t>
      </w:r>
      <w:r w:rsidR="00CD747E">
        <w:t>ItemName</w:t>
      </w:r>
      <w:r w:rsidR="002F23C7">
        <w:t xml:space="preserve"> and Total </w:t>
      </w:r>
      <w:r w:rsidR="00436F93">
        <w:t>I</w:t>
      </w:r>
      <w:r w:rsidR="002F23C7">
        <w:t xml:space="preserve">tem </w:t>
      </w:r>
      <w:r w:rsidR="00436F93">
        <w:t>I</w:t>
      </w:r>
      <w:r w:rsidR="002F23C7">
        <w:t xml:space="preserve">ncome (obtained </w:t>
      </w:r>
      <w:r w:rsidR="009B3D8E">
        <w:t xml:space="preserve">by adding ‘Rp. ’ in front of </w:t>
      </w:r>
      <w:r w:rsidR="002F23C7">
        <w:t xml:space="preserve">the total of item price multiplied by </w:t>
      </w:r>
      <w:r w:rsidR="005956DD">
        <w:t xml:space="preserve">sales </w:t>
      </w:r>
      <w:r w:rsidR="002F23C7">
        <w:t>quantity)</w:t>
      </w:r>
      <w:r w:rsidRPr="00C01A69">
        <w:t xml:space="preserve"> for every </w:t>
      </w:r>
      <w:r w:rsidR="003934DF">
        <w:t xml:space="preserve">item which </w:t>
      </w:r>
      <w:r w:rsidR="00BD0218">
        <w:t>item ID</w:t>
      </w:r>
      <w:r w:rsidR="003934DF">
        <w:t xml:space="preserve"> is ‘IT003’ and </w:t>
      </w:r>
      <w:r w:rsidR="005956DD">
        <w:t xml:space="preserve">the </w:t>
      </w:r>
      <w:r w:rsidR="003934DF">
        <w:t xml:space="preserve">sales </w:t>
      </w:r>
      <w:r w:rsidR="005956DD">
        <w:t>transaction</w:t>
      </w:r>
      <w:r w:rsidR="003934DF">
        <w:t xml:space="preserve"> happens on </w:t>
      </w:r>
      <w:r w:rsidR="005956DD">
        <w:t>T</w:t>
      </w:r>
      <w:r w:rsidR="003934DF">
        <w:t>uesday</w:t>
      </w:r>
      <w:r w:rsidRPr="00C01A69">
        <w:t>.</w:t>
      </w:r>
    </w:p>
    <w:p w:rsidR="00AF418F" w:rsidRDefault="00AF418F" w:rsidP="00684A44">
      <w:pPr>
        <w:pStyle w:val="ListParagraph"/>
        <w:spacing w:line="360" w:lineRule="auto"/>
        <w:ind w:left="1440"/>
        <w:jc w:val="both"/>
      </w:pPr>
    </w:p>
    <w:p w:rsidR="00685AD8" w:rsidRDefault="00685AD8" w:rsidP="00F8251B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164D4C">
        <w:t xml:space="preserve">Display </w:t>
      </w:r>
      <w:r w:rsidR="00433CCB">
        <w:t>StaffName, Age</w:t>
      </w:r>
      <w:r w:rsidR="00DD248E">
        <w:t xml:space="preserve"> (obtained from the year difference between StaffDOB and today), </w:t>
      </w:r>
      <w:r w:rsidRPr="00164D4C">
        <w:t xml:space="preserve">Total </w:t>
      </w:r>
      <w:r w:rsidR="006908BA">
        <w:t>Purchased Item</w:t>
      </w:r>
      <w:r w:rsidRPr="00164D4C">
        <w:t xml:space="preserve"> (obtained from the </w:t>
      </w:r>
      <w:r>
        <w:t>number</w:t>
      </w:r>
      <w:r w:rsidRPr="00164D4C">
        <w:t xml:space="preserve"> of purchased </w:t>
      </w:r>
      <w:r w:rsidR="006908BA">
        <w:t>item</w:t>
      </w:r>
      <w:r w:rsidRPr="00164D4C">
        <w:t xml:space="preserve">) for every staff whose </w:t>
      </w:r>
      <w:r w:rsidR="009C24AF">
        <w:t xml:space="preserve">staff </w:t>
      </w:r>
      <w:r w:rsidR="00E61448">
        <w:t xml:space="preserve">gender is </w:t>
      </w:r>
      <w:r w:rsidR="007120F5">
        <w:t xml:space="preserve">female and </w:t>
      </w:r>
      <w:r w:rsidR="00D80D4C">
        <w:t>age</w:t>
      </w:r>
      <w:r w:rsidR="007120F5">
        <w:t xml:space="preserve"> older than 25 years old</w:t>
      </w:r>
      <w:r w:rsidRPr="00164D4C">
        <w:t>.</w:t>
      </w:r>
    </w:p>
    <w:p w:rsidR="00685AD8" w:rsidRDefault="00685AD8" w:rsidP="00685AD8">
      <w:pPr>
        <w:pStyle w:val="ListParagraph"/>
        <w:spacing w:line="360" w:lineRule="auto"/>
        <w:ind w:left="1440"/>
        <w:jc w:val="both"/>
      </w:pPr>
    </w:p>
    <w:p w:rsidR="00685AD8" w:rsidRDefault="00685AD8" w:rsidP="00685AD8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164D4C">
        <w:t xml:space="preserve">Display </w:t>
      </w:r>
      <w:r w:rsidR="008C780F">
        <w:t>Staff</w:t>
      </w:r>
      <w:r w:rsidR="00F8251B">
        <w:t>Name</w:t>
      </w:r>
      <w:r w:rsidRPr="00164D4C">
        <w:t xml:space="preserve">, </w:t>
      </w:r>
      <w:r w:rsidR="001353D7">
        <w:t>Item Variant Sold</w:t>
      </w:r>
      <w:r w:rsidR="00176900">
        <w:t xml:space="preserve"> (obtained from the </w:t>
      </w:r>
      <w:r w:rsidR="00175848">
        <w:t>variant of</w:t>
      </w:r>
      <w:r w:rsidR="00176900">
        <w:t xml:space="preserve"> </w:t>
      </w:r>
      <w:r w:rsidR="00CB669B">
        <w:t>item sold</w:t>
      </w:r>
      <w:r w:rsidR="00176900">
        <w:t>)</w:t>
      </w:r>
      <w:r w:rsidRPr="00164D4C">
        <w:t xml:space="preserve">, </w:t>
      </w:r>
      <w:r w:rsidR="00176900">
        <w:t xml:space="preserve">and </w:t>
      </w:r>
      <w:r w:rsidR="00BD0218">
        <w:t>Total Sold</w:t>
      </w:r>
      <w:r w:rsidR="00C16764">
        <w:t xml:space="preserve"> Item</w:t>
      </w:r>
      <w:r w:rsidR="00CB669B">
        <w:t xml:space="preserve"> </w:t>
      </w:r>
      <w:r w:rsidR="00176900">
        <w:t xml:space="preserve">(obtained from the </w:t>
      </w:r>
      <w:r w:rsidR="00D95777">
        <w:t>number</w:t>
      </w:r>
      <w:r w:rsidR="00CB669B">
        <w:t xml:space="preserve"> of </w:t>
      </w:r>
      <w:r w:rsidR="0025541E">
        <w:t>sold item</w:t>
      </w:r>
      <w:r w:rsidR="00176900">
        <w:t>)</w:t>
      </w:r>
      <w:r w:rsidR="00E5234E">
        <w:t xml:space="preserve"> for </w:t>
      </w:r>
      <w:r w:rsidRPr="00164D4C">
        <w:t>eve</w:t>
      </w:r>
      <w:r>
        <w:t xml:space="preserve">ry </w:t>
      </w:r>
      <w:r w:rsidR="00BE76DC">
        <w:t>staff whose staff name is more than one word</w:t>
      </w:r>
      <w:r>
        <w:rPr>
          <w:rStyle w:val="CommentReference"/>
        </w:rPr>
        <w:t xml:space="preserve"> </w:t>
      </w:r>
      <w:r w:rsidRPr="00164D4C">
        <w:t xml:space="preserve">and </w:t>
      </w:r>
      <w:r w:rsidR="00BD0218">
        <w:t>staff position ID</w:t>
      </w:r>
      <w:r w:rsidR="00BE76DC">
        <w:t xml:space="preserve"> is even number</w:t>
      </w:r>
      <w:r w:rsidRPr="00164D4C">
        <w:t>.</w:t>
      </w:r>
    </w:p>
    <w:p w:rsidR="00685AD8" w:rsidRDefault="00685AD8" w:rsidP="00685AD8">
      <w:pPr>
        <w:pStyle w:val="ListParagraph"/>
        <w:spacing w:line="360" w:lineRule="auto"/>
        <w:ind w:left="1440"/>
        <w:jc w:val="both"/>
      </w:pPr>
    </w:p>
    <w:p w:rsidR="00685AD8" w:rsidRDefault="00685AD8" w:rsidP="00685AD8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164D4C">
        <w:t xml:space="preserve">Display </w:t>
      </w:r>
      <w:r w:rsidR="00464DCF">
        <w:t>CategoryName</w:t>
      </w:r>
      <w:r w:rsidRPr="00164D4C">
        <w:t xml:space="preserve">, </w:t>
      </w:r>
      <w:r w:rsidR="00C26CA1">
        <w:t xml:space="preserve">Sales Revenue </w:t>
      </w:r>
      <w:r w:rsidR="006C3D1A">
        <w:t xml:space="preserve">(obtained </w:t>
      </w:r>
      <w:r w:rsidR="006D258A">
        <w:t>by adding ‘Rp. ’ in front of</w:t>
      </w:r>
      <w:r w:rsidR="006C3D1A">
        <w:t xml:space="preserve"> </w:t>
      </w:r>
      <w:r w:rsidR="00040E50">
        <w:t>the total of price multiplied by quantity</w:t>
      </w:r>
      <w:r w:rsidR="006C3D1A">
        <w:t>)</w:t>
      </w:r>
      <w:r w:rsidRPr="00164D4C">
        <w:t xml:space="preserve">, </w:t>
      </w:r>
      <w:r w:rsidR="00E2570F">
        <w:t xml:space="preserve">Total </w:t>
      </w:r>
      <w:r w:rsidR="00B41C08">
        <w:t>Sales Transaction</w:t>
      </w:r>
      <w:r w:rsidRPr="00164D4C">
        <w:t xml:space="preserve"> (obtained </w:t>
      </w:r>
      <w:r w:rsidR="00E2570F">
        <w:t>from</w:t>
      </w:r>
      <w:r w:rsidR="00040E50">
        <w:t xml:space="preserve"> the </w:t>
      </w:r>
      <w:r w:rsidR="00E2570F">
        <w:t>total of sales transaction)</w:t>
      </w:r>
      <w:r w:rsidRPr="00164D4C">
        <w:t xml:space="preserve"> for every </w:t>
      </w:r>
      <w:r w:rsidR="00040E50">
        <w:t>item</w:t>
      </w:r>
      <w:r>
        <w:t xml:space="preserve"> wh</w:t>
      </w:r>
      <w:r w:rsidR="001F0E89">
        <w:t>ich</w:t>
      </w:r>
      <w:r>
        <w:t xml:space="preserve"> </w:t>
      </w:r>
      <w:r w:rsidR="00BD0218">
        <w:t>item category</w:t>
      </w:r>
      <w:r w:rsidR="00040E50">
        <w:t xml:space="preserve"> contains ‘a’</w:t>
      </w:r>
      <w:r w:rsidR="00EB67C8">
        <w:t xml:space="preserve"> character</w:t>
      </w:r>
      <w:r w:rsidR="00040E50">
        <w:t xml:space="preserve"> </w:t>
      </w:r>
      <w:r>
        <w:t xml:space="preserve">and the </w:t>
      </w:r>
      <w:r w:rsidR="007744B3">
        <w:t>sales transaction is more than once</w:t>
      </w:r>
      <w:r w:rsidR="00425474">
        <w:t>.</w:t>
      </w:r>
    </w:p>
    <w:p w:rsidR="00685AD8" w:rsidRDefault="00685AD8" w:rsidP="00685AD8">
      <w:pPr>
        <w:pStyle w:val="ListParagraph"/>
        <w:spacing w:line="360" w:lineRule="auto"/>
        <w:ind w:left="1440"/>
        <w:jc w:val="both"/>
      </w:pPr>
    </w:p>
    <w:p w:rsidR="00A4615D" w:rsidRDefault="00685AD8" w:rsidP="00A461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r w:rsidR="00A4615D">
        <w:t>ItemName</w:t>
      </w:r>
      <w:r>
        <w:t xml:space="preserve">, </w:t>
      </w:r>
      <w:r w:rsidR="00D9764F">
        <w:t>P</w:t>
      </w:r>
      <w:r w:rsidR="00A4615D">
        <w:t>rice (obtained by adding ‘Rp. ‘ in front of item price</w:t>
      </w:r>
      <w:r>
        <w:t xml:space="preserve">), </w:t>
      </w:r>
      <w:r w:rsidR="00464DCF">
        <w:t>CategoryName</w:t>
      </w:r>
      <w:r w:rsidRPr="00BA4596">
        <w:t xml:space="preserve">, </w:t>
      </w:r>
      <w:r w:rsidR="00A4615D">
        <w:t xml:space="preserve">Country Code </w:t>
      </w:r>
      <w:r w:rsidRPr="00BA4596">
        <w:t xml:space="preserve">(obtained </w:t>
      </w:r>
      <w:r w:rsidR="00A4615D">
        <w:t xml:space="preserve">from the first 3 letters of </w:t>
      </w:r>
      <w:r w:rsidR="00B562F7">
        <w:t>BrandOrigin</w:t>
      </w:r>
      <w:r w:rsidR="00A4615D">
        <w:t xml:space="preserve"> in upper case format</w:t>
      </w:r>
      <w:r w:rsidRPr="00BA4596">
        <w:t>) for every</w:t>
      </w:r>
      <w:r w:rsidR="00A4615D">
        <w:t xml:space="preserve"> item</w:t>
      </w:r>
      <w:r w:rsidR="008E6BB2">
        <w:t xml:space="preserve"> which </w:t>
      </w:r>
      <w:r w:rsidR="00451015">
        <w:t>item price</w:t>
      </w:r>
      <w:r w:rsidR="00A4615D">
        <w:t xml:space="preserve"> is </w:t>
      </w:r>
      <w:r w:rsidR="007F70A0">
        <w:t xml:space="preserve">below 10.000.000 and </w:t>
      </w:r>
      <w:r w:rsidR="00451015">
        <w:t>item price</w:t>
      </w:r>
      <w:r w:rsidR="004F685E">
        <w:t xml:space="preserve"> is the </w:t>
      </w:r>
      <w:r w:rsidR="00A4615D">
        <w:t xml:space="preserve"> highest </w:t>
      </w:r>
      <w:r w:rsidR="004F685E">
        <w:t>among all item</w:t>
      </w:r>
      <w:r w:rsidR="00B844D5">
        <w:t>.</w:t>
      </w:r>
    </w:p>
    <w:p w:rsidR="00685AD8" w:rsidRDefault="00685AD8" w:rsidP="00A4615D">
      <w:pPr>
        <w:spacing w:line="360" w:lineRule="auto"/>
        <w:ind w:left="720" w:firstLine="720"/>
        <w:jc w:val="both"/>
      </w:pPr>
      <w:r>
        <w:t>(</w:t>
      </w:r>
      <w:r w:rsidRPr="00A4615D">
        <w:rPr>
          <w:b/>
        </w:rPr>
        <w:t>alias subquery</w:t>
      </w:r>
      <w:r>
        <w:t>)</w:t>
      </w:r>
    </w:p>
    <w:p w:rsidR="00685AD8" w:rsidRDefault="00685AD8" w:rsidP="00685AD8">
      <w:pPr>
        <w:pStyle w:val="ListParagraph"/>
        <w:spacing w:line="360" w:lineRule="auto"/>
        <w:ind w:left="1440"/>
        <w:jc w:val="both"/>
      </w:pPr>
    </w:p>
    <w:p w:rsidR="00685AD8" w:rsidRDefault="00685AD8" w:rsidP="00685AD8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E3447D">
        <w:t xml:space="preserve">Display </w:t>
      </w:r>
      <w:r w:rsidR="003A161E">
        <w:t>Name</w:t>
      </w:r>
      <w:r w:rsidRPr="00E3447D">
        <w:t xml:space="preserve"> (obtained </w:t>
      </w:r>
      <w:r w:rsidR="007F01EC">
        <w:t xml:space="preserve">by adding ‘Mrs. ’ in front of </w:t>
      </w:r>
      <w:r w:rsidRPr="00E3447D">
        <w:t xml:space="preserve">staff’s </w:t>
      </w:r>
      <w:r w:rsidR="003A161E">
        <w:t>last name</w:t>
      </w:r>
      <w:r>
        <w:t xml:space="preserve">), </w:t>
      </w:r>
      <w:r w:rsidR="007B3211">
        <w:t>StaffGender</w:t>
      </w:r>
      <w:r w:rsidRPr="00E3447D">
        <w:t xml:space="preserve">, </w:t>
      </w:r>
      <w:r w:rsidR="007E73F2">
        <w:t xml:space="preserve">and </w:t>
      </w:r>
      <w:r w:rsidR="007B3211">
        <w:t>PositionSalary</w:t>
      </w:r>
      <w:r w:rsidRPr="00E3447D">
        <w:t xml:space="preserve"> for every </w:t>
      </w:r>
      <w:r w:rsidR="00041CE0">
        <w:t>staff</w:t>
      </w:r>
      <w:r w:rsidR="002D796D">
        <w:t xml:space="preserve"> whose position salary is higher than the average salary</w:t>
      </w:r>
      <w:r w:rsidR="002802D0">
        <w:t xml:space="preserve"> and the </w:t>
      </w:r>
      <w:r w:rsidR="004A52FE">
        <w:t>staff</w:t>
      </w:r>
      <w:r w:rsidR="002802D0">
        <w:t xml:space="preserve"> gender is </w:t>
      </w:r>
      <w:r w:rsidR="000F519D">
        <w:t>‘Female’</w:t>
      </w:r>
      <w:r>
        <w:t>.</w:t>
      </w:r>
    </w:p>
    <w:p w:rsidR="00685AD8" w:rsidRDefault="00685AD8" w:rsidP="00685AD8">
      <w:pPr>
        <w:pStyle w:val="ListParagraph"/>
        <w:spacing w:line="360" w:lineRule="auto"/>
        <w:ind w:left="1440"/>
        <w:jc w:val="both"/>
      </w:pPr>
      <w:r>
        <w:t>(</w:t>
      </w:r>
      <w:r w:rsidRPr="006C1523">
        <w:rPr>
          <w:b/>
        </w:rPr>
        <w:t>alias subquery</w:t>
      </w:r>
      <w:r>
        <w:t>)</w:t>
      </w:r>
    </w:p>
    <w:p w:rsidR="00685AD8" w:rsidRDefault="00685AD8" w:rsidP="00685AD8">
      <w:pPr>
        <w:pStyle w:val="ListParagraph"/>
        <w:spacing w:line="360" w:lineRule="auto"/>
        <w:ind w:left="1440"/>
        <w:jc w:val="both"/>
      </w:pPr>
    </w:p>
    <w:p w:rsidR="00685AD8" w:rsidRDefault="00685AD8" w:rsidP="00685AD8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433D3F">
        <w:t xml:space="preserve">Display </w:t>
      </w:r>
      <w:r w:rsidR="00253C3E">
        <w:t>CategoryCode (obtained from</w:t>
      </w:r>
      <w:r w:rsidR="00594A0B">
        <w:t xml:space="preserve"> the first two letters </w:t>
      </w:r>
      <w:r w:rsidR="00253C3E">
        <w:t>of</w:t>
      </w:r>
      <w:r w:rsidR="00594A0B">
        <w:t xml:space="preserve"> </w:t>
      </w:r>
      <w:r w:rsidR="00464DCF">
        <w:t xml:space="preserve">CategoryName </w:t>
      </w:r>
      <w:r w:rsidR="00594A0B">
        <w:t xml:space="preserve">in uppercase format), </w:t>
      </w:r>
      <w:r w:rsidR="00390145">
        <w:t xml:space="preserve">ItemName, Price (obtained by adding ‘Rp. ’ in front of ItemPrice), </w:t>
      </w:r>
      <w:r w:rsidR="00E044E4">
        <w:t xml:space="preserve">ItemStock, </w:t>
      </w:r>
      <w:r w:rsidR="006C1CF8">
        <w:t>Total Sold Item</w:t>
      </w:r>
      <w:r w:rsidR="00E044E4">
        <w:t xml:space="preserve"> (obtained by the </w:t>
      </w:r>
      <w:r w:rsidR="00253C3E">
        <w:t>number</w:t>
      </w:r>
      <w:r w:rsidR="00E044E4">
        <w:t xml:space="preserve"> of </w:t>
      </w:r>
      <w:r w:rsidR="00DB6AA9">
        <w:t>sold item</w:t>
      </w:r>
      <w:r w:rsidR="00E044E4">
        <w:t>)</w:t>
      </w:r>
      <w:r w:rsidRPr="00433D3F">
        <w:t xml:space="preserve"> for every </w:t>
      </w:r>
      <w:r w:rsidR="00190D6D">
        <w:t>item</w:t>
      </w:r>
      <w:r w:rsidRPr="00433D3F">
        <w:t xml:space="preserve"> which</w:t>
      </w:r>
      <w:r>
        <w:t xml:space="preserve"> </w:t>
      </w:r>
      <w:r w:rsidR="00E044E4">
        <w:t>item’s stock</w:t>
      </w:r>
      <w:r w:rsidRPr="00433D3F">
        <w:t xml:space="preserve"> is </w:t>
      </w:r>
      <w:r w:rsidR="00E044E4">
        <w:t xml:space="preserve">lower </w:t>
      </w:r>
      <w:r w:rsidRPr="00433D3F">
        <w:t xml:space="preserve">than </w:t>
      </w:r>
      <w:r w:rsidRPr="00E3447D">
        <w:t xml:space="preserve">average </w:t>
      </w:r>
      <w:r>
        <w:t xml:space="preserve">of all </w:t>
      </w:r>
      <w:r w:rsidR="00E044E4">
        <w:t xml:space="preserve">item stock </w:t>
      </w:r>
      <w:r>
        <w:t>and</w:t>
      </w:r>
      <w:r w:rsidR="00E044E4">
        <w:t xml:space="preserve"> </w:t>
      </w:r>
      <w:r w:rsidR="00080DEA">
        <w:t>item category name</w:t>
      </w:r>
      <w:r w:rsidR="00464DCF">
        <w:t xml:space="preserve"> </w:t>
      </w:r>
      <w:r w:rsidR="00E044E4">
        <w:t>doesn’t contains ‘a’</w:t>
      </w:r>
      <w:r w:rsidR="00BD0218">
        <w:t xml:space="preserve"> character</w:t>
      </w:r>
      <w:r w:rsidRPr="00433D3F">
        <w:t>.</w:t>
      </w:r>
    </w:p>
    <w:p w:rsidR="00685AD8" w:rsidRDefault="00685AD8" w:rsidP="00685AD8">
      <w:pPr>
        <w:pStyle w:val="ListParagraph"/>
        <w:spacing w:line="360" w:lineRule="auto"/>
        <w:ind w:left="1440"/>
        <w:jc w:val="both"/>
      </w:pPr>
      <w:r>
        <w:t>(</w:t>
      </w:r>
      <w:r w:rsidRPr="006C1523">
        <w:rPr>
          <w:b/>
        </w:rPr>
        <w:t>alias subquery</w:t>
      </w:r>
      <w:r>
        <w:t>)</w:t>
      </w:r>
    </w:p>
    <w:p w:rsidR="00685AD8" w:rsidRDefault="00685AD8" w:rsidP="00684A44">
      <w:pPr>
        <w:pStyle w:val="ListParagraph"/>
        <w:spacing w:line="360" w:lineRule="auto"/>
        <w:ind w:left="1440"/>
        <w:jc w:val="both"/>
      </w:pPr>
    </w:p>
    <w:p w:rsidR="00685AD8" w:rsidRDefault="008262D3" w:rsidP="00685AD8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r w:rsidR="00AC2799">
        <w:t xml:space="preserve">CategoryName, </w:t>
      </w:r>
      <w:r>
        <w:t>Ball Name (</w:t>
      </w:r>
      <w:r w:rsidR="007674CC">
        <w:t>o</w:t>
      </w:r>
      <w:r>
        <w:t xml:space="preserve">btained </w:t>
      </w:r>
      <w:r w:rsidR="00954C15">
        <w:t>by</w:t>
      </w:r>
      <w:r>
        <w:t xml:space="preserve"> </w:t>
      </w:r>
      <w:r w:rsidR="00684A44">
        <w:t>omitting</w:t>
      </w:r>
      <w:r>
        <w:t xml:space="preserve"> the word ‘ Ball’ in item name), Item</w:t>
      </w:r>
      <w:r w:rsidR="006B546E">
        <w:t xml:space="preserve"> </w:t>
      </w:r>
      <w:r>
        <w:t xml:space="preserve">Cost (obtained </w:t>
      </w:r>
      <w:r w:rsidR="00954C15">
        <w:t>by</w:t>
      </w:r>
      <w:r>
        <w:t xml:space="preserve"> adding the ‘Rp. ’ in front of item price), Total Transactions (obtained from </w:t>
      </w:r>
      <w:r w:rsidR="00CE4596">
        <w:t xml:space="preserve">total of </w:t>
      </w:r>
      <w:r w:rsidR="006D258A">
        <w:t xml:space="preserve">purchase </w:t>
      </w:r>
      <w:r w:rsidR="00CE4596">
        <w:t>transaction</w:t>
      </w:r>
      <w:r w:rsidR="006D258A" w:rsidRPr="006D258A">
        <w:t xml:space="preserve"> </w:t>
      </w:r>
      <w:r w:rsidR="00274049">
        <w:t>ended with</w:t>
      </w:r>
      <w:r w:rsidR="006D258A">
        <w:t xml:space="preserve"> ‘ transaction(s)‘</w:t>
      </w:r>
      <w:r>
        <w:t>)</w:t>
      </w:r>
      <w:r w:rsidR="006349E0">
        <w:t>,</w:t>
      </w:r>
      <w:r w:rsidR="00CE4596">
        <w:t xml:space="preserve"> and </w:t>
      </w:r>
      <w:r w:rsidR="00CE76AF">
        <w:t>P</w:t>
      </w:r>
      <w:r w:rsidR="00CE4596">
        <w:t xml:space="preserve">redicted </w:t>
      </w:r>
      <w:r w:rsidR="00CE76AF">
        <w:t>I</w:t>
      </w:r>
      <w:r w:rsidR="00CE4596">
        <w:t xml:space="preserve">ncome (obtained </w:t>
      </w:r>
      <w:r w:rsidR="006349E0">
        <w:t>by</w:t>
      </w:r>
      <w:r w:rsidR="00CE4596">
        <w:t xml:space="preserve"> adding ‘Rp. ’ in front of </w:t>
      </w:r>
      <w:r w:rsidR="006B58B6">
        <w:t>total of purchase transaction</w:t>
      </w:r>
      <w:r w:rsidR="006B58B6" w:rsidRPr="006D258A">
        <w:t xml:space="preserve"> </w:t>
      </w:r>
      <w:r w:rsidR="00CE4596">
        <w:t xml:space="preserve">multiplied by item price) for every item </w:t>
      </w:r>
      <w:r w:rsidR="005E110C">
        <w:t xml:space="preserve">which </w:t>
      </w:r>
      <w:r w:rsidR="003A3D95">
        <w:t>item name</w:t>
      </w:r>
      <w:r w:rsidR="00CE4596">
        <w:t xml:space="preserve"> contains </w:t>
      </w:r>
      <w:r w:rsidR="0098699D">
        <w:t>“</w:t>
      </w:r>
      <w:r w:rsidR="00CE4596">
        <w:t>ball</w:t>
      </w:r>
      <w:r w:rsidR="0098699D">
        <w:t>”</w:t>
      </w:r>
      <w:r w:rsidR="00CE4596">
        <w:t xml:space="preserve"> and ItemPrice is the highest among all item</w:t>
      </w:r>
      <w:r w:rsidR="00685AD8" w:rsidRPr="00104F8D">
        <w:t>.</w:t>
      </w:r>
    </w:p>
    <w:p w:rsidR="00685AD8" w:rsidRDefault="00685AD8" w:rsidP="00685AD8">
      <w:pPr>
        <w:pStyle w:val="ListParagraph"/>
        <w:spacing w:line="360" w:lineRule="auto"/>
        <w:ind w:left="1440"/>
        <w:jc w:val="both"/>
      </w:pPr>
      <w:r>
        <w:t>(</w:t>
      </w:r>
      <w:r w:rsidRPr="006C1523">
        <w:rPr>
          <w:b/>
        </w:rPr>
        <w:t>alias subquery</w:t>
      </w:r>
      <w:r>
        <w:t>)</w:t>
      </w:r>
    </w:p>
    <w:p w:rsidR="00685AD8" w:rsidRDefault="00685AD8" w:rsidP="00685AD8">
      <w:pPr>
        <w:pStyle w:val="ListParagraph"/>
        <w:spacing w:line="360" w:lineRule="auto"/>
        <w:ind w:left="1440"/>
        <w:jc w:val="both"/>
      </w:pPr>
    </w:p>
    <w:p w:rsidR="00685AD8" w:rsidRDefault="00685AD8" w:rsidP="00685AD8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8B1448">
        <w:t>Create a view named '</w:t>
      </w:r>
      <w:r w:rsidR="00643968">
        <w:rPr>
          <w:b/>
        </w:rPr>
        <w:t>StaffReport</w:t>
      </w:r>
      <w:r>
        <w:t xml:space="preserve">' to display StaffName, </w:t>
      </w:r>
      <w:r w:rsidR="00643968">
        <w:t xml:space="preserve">Total Salary (obtained </w:t>
      </w:r>
      <w:r w:rsidR="0094327D">
        <w:t xml:space="preserve">from </w:t>
      </w:r>
      <w:r w:rsidR="00643968">
        <w:t xml:space="preserve"> total month of work</w:t>
      </w:r>
      <w:r w:rsidR="0052635E">
        <w:t>, starts from staff active date until today,</w:t>
      </w:r>
      <w:r w:rsidR="00643968">
        <w:t xml:space="preserve"> multiplied by position salary)</w:t>
      </w:r>
      <w:r w:rsidRPr="008B1448">
        <w:t xml:space="preserve">, </w:t>
      </w:r>
      <w:r w:rsidR="00643968">
        <w:t xml:space="preserve">Transaction </w:t>
      </w:r>
      <w:r w:rsidR="0033201C">
        <w:t>S</w:t>
      </w:r>
      <w:r w:rsidR="00643968">
        <w:t xml:space="preserve">erved (obtained from total of sales transaction that the </w:t>
      </w:r>
      <w:r w:rsidR="00E56FA3">
        <w:t>staff</w:t>
      </w:r>
      <w:r w:rsidR="00643968">
        <w:t xml:space="preserve"> has served)</w:t>
      </w:r>
      <w:r>
        <w:t xml:space="preserve">, </w:t>
      </w:r>
      <w:r w:rsidR="00034AC3">
        <w:t xml:space="preserve">and </w:t>
      </w:r>
      <w:r w:rsidR="00B256CB">
        <w:t>Total Sold Item</w:t>
      </w:r>
      <w:r w:rsidR="00034AC3">
        <w:t xml:space="preserve"> (</w:t>
      </w:r>
      <w:r w:rsidR="00C67864">
        <w:t>obtained from the number of sold item</w:t>
      </w:r>
      <w:r w:rsidR="00034AC3">
        <w:t>) for every staff who has been active</w:t>
      </w:r>
      <w:r w:rsidR="00A36ACB">
        <w:t>ly working</w:t>
      </w:r>
      <w:r w:rsidR="00034AC3">
        <w:t xml:space="preserve"> and the </w:t>
      </w:r>
      <w:r w:rsidR="00E4026D">
        <w:t>staff position is not ‘Manager’</w:t>
      </w:r>
      <w:r w:rsidR="00034AC3">
        <w:t>.</w:t>
      </w:r>
    </w:p>
    <w:p w:rsidR="00685AD8" w:rsidRDefault="00685AD8" w:rsidP="00685AD8">
      <w:pPr>
        <w:pStyle w:val="ListParagraph"/>
        <w:spacing w:line="360" w:lineRule="auto"/>
        <w:ind w:left="1440"/>
        <w:jc w:val="both"/>
      </w:pPr>
    </w:p>
    <w:p w:rsidR="00685AD8" w:rsidRDefault="00685AD8" w:rsidP="00685AD8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4A2229">
        <w:lastRenderedPageBreak/>
        <w:t>Create a view named '</w:t>
      </w:r>
      <w:r w:rsidR="00A86213">
        <w:rPr>
          <w:b/>
        </w:rPr>
        <w:t>Item</w:t>
      </w:r>
      <w:r w:rsidR="005B282B">
        <w:rPr>
          <w:b/>
        </w:rPr>
        <w:t>Brand</w:t>
      </w:r>
      <w:r w:rsidR="00A86213">
        <w:rPr>
          <w:b/>
        </w:rPr>
        <w:t>Report</w:t>
      </w:r>
      <w:r w:rsidRPr="004A2229">
        <w:t xml:space="preserve">' to display </w:t>
      </w:r>
      <w:r w:rsidR="00C8057C">
        <w:t>ItemName</w:t>
      </w:r>
      <w:r w:rsidR="002D0221">
        <w:t xml:space="preserve">, </w:t>
      </w:r>
      <w:r w:rsidR="00F4625B">
        <w:t xml:space="preserve">BrandName, Max Quantity Sold (obtained from the maximum </w:t>
      </w:r>
      <w:r w:rsidR="001E4A92">
        <w:t xml:space="preserve">of </w:t>
      </w:r>
      <w:r w:rsidR="00F4625B">
        <w:t xml:space="preserve">quantity sold), and Min Quantity Sold (obtained from the minimum </w:t>
      </w:r>
      <w:r w:rsidR="001E4A92">
        <w:t xml:space="preserve">of </w:t>
      </w:r>
      <w:r w:rsidR="00F4625B">
        <w:t>quantity sold)</w:t>
      </w:r>
      <w:r w:rsidRPr="004A2229">
        <w:t xml:space="preserve"> for every </w:t>
      </w:r>
      <w:r w:rsidR="00DA2389">
        <w:t>item</w:t>
      </w:r>
      <w:r w:rsidRPr="004A2229">
        <w:t xml:space="preserve"> </w:t>
      </w:r>
      <w:r w:rsidR="006140D6">
        <w:t xml:space="preserve">which </w:t>
      </w:r>
      <w:r w:rsidR="009C4C6F">
        <w:t xml:space="preserve">the </w:t>
      </w:r>
      <w:r w:rsidR="006140D6">
        <w:t>length</w:t>
      </w:r>
      <w:r w:rsidR="009C4C6F">
        <w:t xml:space="preserve"> of item name</w:t>
      </w:r>
      <w:r w:rsidR="006140D6">
        <w:t xml:space="preserve"> is below 15 characters</w:t>
      </w:r>
      <w:r w:rsidR="00DA2389">
        <w:t xml:space="preserve"> and</w:t>
      </w:r>
      <w:r w:rsidR="006140D6">
        <w:t xml:space="preserve"> </w:t>
      </w:r>
      <w:r w:rsidR="009C4C6F">
        <w:t>brand name</w:t>
      </w:r>
      <w:r w:rsidR="006140D6">
        <w:t xml:space="preserve"> </w:t>
      </w:r>
      <w:r w:rsidR="00486CFE">
        <w:t>must be one word</w:t>
      </w:r>
      <w:r w:rsidRPr="004A2229">
        <w:t>.</w:t>
      </w:r>
    </w:p>
    <w:p w:rsidR="00685AD8" w:rsidRDefault="00685AD8" w:rsidP="00685AD8">
      <w:pPr>
        <w:spacing w:line="360" w:lineRule="auto"/>
        <w:jc w:val="both"/>
        <w:rPr>
          <w:b/>
        </w:rPr>
      </w:pPr>
    </w:p>
    <w:p w:rsidR="00685AD8" w:rsidRDefault="00685AD8" w:rsidP="00685AD8">
      <w:pPr>
        <w:spacing w:line="360" w:lineRule="auto"/>
        <w:jc w:val="both"/>
      </w:pPr>
      <w:r w:rsidRPr="002C14CC">
        <w:rPr>
          <w:b/>
        </w:rPr>
        <w:t>File that must be collected</w:t>
      </w:r>
      <w:r>
        <w:t>:</w:t>
      </w:r>
    </w:p>
    <w:p w:rsidR="00685AD8" w:rsidRDefault="00685AD8" w:rsidP="00685AD8">
      <w:pPr>
        <w:pStyle w:val="ListParagraph"/>
        <w:numPr>
          <w:ilvl w:val="0"/>
          <w:numId w:val="24"/>
        </w:numPr>
        <w:spacing w:line="360" w:lineRule="auto"/>
        <w:jc w:val="both"/>
      </w:pPr>
      <w:r>
        <w:t>Entity Relationship Diagram (.vsd, .png)</w:t>
      </w:r>
    </w:p>
    <w:p w:rsidR="00685AD8" w:rsidRDefault="00685AD8" w:rsidP="00685AD8">
      <w:pPr>
        <w:pStyle w:val="ListParagraph"/>
        <w:numPr>
          <w:ilvl w:val="0"/>
          <w:numId w:val="24"/>
        </w:numPr>
        <w:spacing w:line="360" w:lineRule="auto"/>
        <w:jc w:val="both"/>
      </w:pPr>
      <w:r>
        <w:t>Query to create the database system. (.sql)</w:t>
      </w:r>
    </w:p>
    <w:p w:rsidR="00685AD8" w:rsidRDefault="00685AD8" w:rsidP="00685AD8">
      <w:pPr>
        <w:pStyle w:val="ListParagraph"/>
        <w:numPr>
          <w:ilvl w:val="0"/>
          <w:numId w:val="24"/>
        </w:numPr>
        <w:spacing w:line="360" w:lineRule="auto"/>
        <w:jc w:val="both"/>
      </w:pPr>
      <w:r>
        <w:t>Query to insert data into tables. (.sql)</w:t>
      </w:r>
    </w:p>
    <w:p w:rsidR="00685AD8" w:rsidRDefault="00685AD8" w:rsidP="00685AD8">
      <w:pPr>
        <w:pStyle w:val="ListParagraph"/>
        <w:numPr>
          <w:ilvl w:val="0"/>
          <w:numId w:val="24"/>
        </w:numPr>
        <w:spacing w:line="360" w:lineRule="auto"/>
        <w:jc w:val="both"/>
      </w:pPr>
      <w:r>
        <w:t>Query to simulate the transactions processes. (.sql)</w:t>
      </w:r>
    </w:p>
    <w:p w:rsidR="00685AD8" w:rsidRPr="00973BA5" w:rsidRDefault="00685AD8" w:rsidP="00685AD8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b/>
          <w:shd w:val="clear" w:color="auto" w:fill="FFFFFF"/>
        </w:rPr>
      </w:pPr>
      <w:r>
        <w:t>Query to answer the 10 cases. (.sql)</w:t>
      </w:r>
      <w:bookmarkStart w:id="1" w:name="OLE_LINK1"/>
    </w:p>
    <w:p w:rsidR="00685AD8" w:rsidRPr="00973BA5" w:rsidRDefault="00685AD8" w:rsidP="00685AD8">
      <w:pPr>
        <w:pStyle w:val="ListParagraph"/>
        <w:spacing w:after="200" w:line="276" w:lineRule="auto"/>
        <w:jc w:val="both"/>
        <w:rPr>
          <w:rStyle w:val="longtext"/>
          <w:b/>
          <w:shd w:val="clear" w:color="auto" w:fill="FFFFFF"/>
        </w:rPr>
      </w:pPr>
    </w:p>
    <w:p w:rsidR="00685AD8" w:rsidRPr="00E459EF" w:rsidRDefault="00685AD8" w:rsidP="00685AD8">
      <w:pPr>
        <w:spacing w:line="360" w:lineRule="auto"/>
        <w:jc w:val="both"/>
        <w:rPr>
          <w:rStyle w:val="longtext"/>
          <w:b/>
          <w:shd w:val="clear" w:color="auto" w:fill="FFFFFF"/>
        </w:rPr>
      </w:pPr>
      <w:r w:rsidRPr="00E459EF">
        <w:rPr>
          <w:rStyle w:val="longtext"/>
          <w:b/>
          <w:shd w:val="clear" w:color="auto" w:fill="FFFFFF"/>
        </w:rPr>
        <w:t>Here are the rules that you must follow to create your project:</w:t>
      </w:r>
    </w:p>
    <w:p w:rsidR="00685AD8" w:rsidRPr="008968F1" w:rsidRDefault="00685AD8" w:rsidP="00685AD8">
      <w:pPr>
        <w:numPr>
          <w:ilvl w:val="0"/>
          <w:numId w:val="25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r w:rsidRPr="005F7D1E">
        <w:rPr>
          <w:b/>
        </w:rPr>
        <w:t>Sistem Praktikum</w:t>
      </w:r>
      <w:r>
        <w:rPr>
          <w:b/>
        </w:rPr>
        <w:t xml:space="preserve"> </w:t>
      </w:r>
      <w:r>
        <w:t>that can be downloaded from Binusmaya.</w:t>
      </w:r>
    </w:p>
    <w:p w:rsidR="00685AD8" w:rsidRPr="00B92A72" w:rsidRDefault="00685AD8" w:rsidP="00685AD8">
      <w:pPr>
        <w:numPr>
          <w:ilvl w:val="0"/>
          <w:numId w:val="25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41D5A">
        <w:rPr>
          <w:color w:val="000000"/>
        </w:rPr>
        <w:t>Use the tec</w:t>
      </w:r>
      <w:r>
        <w:rPr>
          <w:color w:val="000000"/>
        </w:rPr>
        <w:t>hniques taught during practicum.</w:t>
      </w:r>
    </w:p>
    <w:p w:rsidR="00685AD8" w:rsidRPr="00B92A72" w:rsidRDefault="00685AD8" w:rsidP="00685AD8">
      <w:pPr>
        <w:numPr>
          <w:ilvl w:val="0"/>
          <w:numId w:val="25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r w:rsidRPr="00B92A72">
        <w:rPr>
          <w:b/>
        </w:rPr>
        <w:t xml:space="preserve">Sistem Praktikum </w:t>
      </w:r>
      <w:r w:rsidRPr="00B92A72">
        <w:t>that can be downloaded from Binusmaya.</w:t>
      </w:r>
    </w:p>
    <w:p w:rsidR="00685AD8" w:rsidRPr="00B92A72" w:rsidRDefault="00685AD8" w:rsidP="00685AD8">
      <w:pPr>
        <w:numPr>
          <w:ilvl w:val="0"/>
          <w:numId w:val="25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:rsidR="00685AD8" w:rsidRPr="003C0C93" w:rsidRDefault="00685AD8" w:rsidP="00685AD8">
      <w:pPr>
        <w:numPr>
          <w:ilvl w:val="1"/>
          <w:numId w:val="25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:rsidR="00685AD8" w:rsidRPr="005530C2" w:rsidRDefault="00685AD8" w:rsidP="00685AD8">
      <w:pPr>
        <w:numPr>
          <w:ilvl w:val="1"/>
          <w:numId w:val="25"/>
        </w:numPr>
        <w:spacing w:line="360" w:lineRule="auto"/>
        <w:jc w:val="both"/>
        <w:rPr>
          <w:rStyle w:val="longtext"/>
          <w:color w:val="000000"/>
        </w:rPr>
      </w:pPr>
      <w:r w:rsidRPr="005530C2">
        <w:rPr>
          <w:rStyle w:val="longtext"/>
          <w:color w:val="000000"/>
        </w:rPr>
        <w:t>Other files (image, audio, video, etc.) used in your project</w:t>
      </w:r>
    </w:p>
    <w:p w:rsidR="00685AD8" w:rsidRPr="00BB43CA" w:rsidRDefault="00685AD8" w:rsidP="00685AD8">
      <w:pPr>
        <w:numPr>
          <w:ilvl w:val="1"/>
          <w:numId w:val="25"/>
        </w:numPr>
        <w:spacing w:line="360" w:lineRule="auto"/>
        <w:jc w:val="both"/>
        <w:rPr>
          <w:color w:val="000000"/>
        </w:rPr>
      </w:pPr>
      <w:r w:rsidRPr="005530C2">
        <w:rPr>
          <w:rStyle w:val="longtext"/>
          <w:color w:val="000000"/>
        </w:rPr>
        <w:t>*.DOC file (documentation of your project) that contains the reference links of additional files (image, audio, video, etc.) used in your projec</w:t>
      </w:r>
      <w:bookmarkEnd w:id="1"/>
      <w:r>
        <w:rPr>
          <w:rStyle w:val="longtext"/>
          <w:color w:val="000000"/>
        </w:rPr>
        <w:t>t</w:t>
      </w:r>
    </w:p>
    <w:p w:rsidR="00685AD8" w:rsidRPr="00A32343" w:rsidRDefault="00685AD8" w:rsidP="00685AD8">
      <w:pPr>
        <w:spacing w:line="360" w:lineRule="auto"/>
        <w:jc w:val="both"/>
      </w:pPr>
    </w:p>
    <w:p w:rsidR="00AF7DB9" w:rsidRPr="00AD3BFE" w:rsidRDefault="00AF7DB9" w:rsidP="00685AD8">
      <w:pPr>
        <w:rPr>
          <w:color w:val="000000"/>
        </w:rPr>
      </w:pPr>
    </w:p>
    <w:sectPr w:rsidR="00AF7DB9" w:rsidRPr="00AD3BFE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13D" w:rsidRDefault="009A713D" w:rsidP="00273E4A">
      <w:r>
        <w:separator/>
      </w:r>
    </w:p>
  </w:endnote>
  <w:endnote w:type="continuationSeparator" w:id="0">
    <w:p w:rsidR="009A713D" w:rsidRDefault="009A713D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E8E43A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5B66A9" w:rsidRPr="00CB0A62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CB0A62">
      <w:rPr>
        <w:sz w:val="22"/>
        <w:szCs w:val="22"/>
      </w:rPr>
      <w:t>Page</w:t>
    </w:r>
    <w:r w:rsidRPr="00CB0A62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CB0A62">
          <w:rPr>
            <w:sz w:val="22"/>
            <w:szCs w:val="22"/>
            <w:lang w:val="id-ID"/>
          </w:rPr>
          <w:fldChar w:fldCharType="begin"/>
        </w:r>
        <w:r w:rsidR="005B66A9" w:rsidRPr="00CB0A62">
          <w:rPr>
            <w:sz w:val="22"/>
            <w:szCs w:val="22"/>
            <w:lang w:val="id-ID"/>
          </w:rPr>
          <w:instrText xml:space="preserve"> PAGE </w:instrText>
        </w:r>
        <w:r w:rsidR="00151847" w:rsidRPr="00CB0A62">
          <w:rPr>
            <w:sz w:val="22"/>
            <w:szCs w:val="22"/>
            <w:lang w:val="id-ID"/>
          </w:rPr>
          <w:fldChar w:fldCharType="separate"/>
        </w:r>
        <w:r w:rsidR="009C7366">
          <w:rPr>
            <w:noProof/>
            <w:sz w:val="22"/>
            <w:szCs w:val="22"/>
            <w:lang w:val="id-ID"/>
          </w:rPr>
          <w:t>8</w:t>
        </w:r>
        <w:r w:rsidR="00151847" w:rsidRPr="00CB0A62">
          <w:rPr>
            <w:sz w:val="22"/>
            <w:szCs w:val="22"/>
            <w:lang w:val="id-ID"/>
          </w:rPr>
          <w:fldChar w:fldCharType="end"/>
        </w:r>
        <w:r w:rsidR="005B66A9" w:rsidRPr="00CB0A62">
          <w:rPr>
            <w:sz w:val="22"/>
            <w:szCs w:val="22"/>
            <w:lang w:val="id-ID"/>
          </w:rPr>
          <w:t xml:space="preserve"> of </w:t>
        </w:r>
        <w:r w:rsidR="00151847" w:rsidRPr="00CB0A62">
          <w:rPr>
            <w:sz w:val="22"/>
            <w:szCs w:val="22"/>
            <w:lang w:val="id-ID"/>
          </w:rPr>
          <w:fldChar w:fldCharType="begin"/>
        </w:r>
        <w:r w:rsidR="005B66A9" w:rsidRPr="00CB0A62">
          <w:rPr>
            <w:sz w:val="22"/>
            <w:szCs w:val="22"/>
            <w:lang w:val="id-ID"/>
          </w:rPr>
          <w:instrText xml:space="preserve"> NUMPAGES  </w:instrText>
        </w:r>
        <w:r w:rsidR="00151847" w:rsidRPr="00CB0A62">
          <w:rPr>
            <w:sz w:val="22"/>
            <w:szCs w:val="22"/>
            <w:lang w:val="id-ID"/>
          </w:rPr>
          <w:fldChar w:fldCharType="separate"/>
        </w:r>
        <w:r w:rsidR="009C7366">
          <w:rPr>
            <w:noProof/>
            <w:sz w:val="22"/>
            <w:szCs w:val="22"/>
            <w:lang w:val="id-ID"/>
          </w:rPr>
          <w:t>8</w:t>
        </w:r>
        <w:r w:rsidR="00151847" w:rsidRPr="00CB0A62">
          <w:rPr>
            <w:sz w:val="22"/>
            <w:szCs w:val="22"/>
            <w:lang w:val="id-ID"/>
          </w:rPr>
          <w:fldChar w:fldCharType="end"/>
        </w:r>
      </w:sdtContent>
    </w:sdt>
  </w:p>
  <w:p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E5CE83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13D" w:rsidRDefault="009A713D" w:rsidP="00273E4A">
      <w:r>
        <w:separator/>
      </w:r>
    </w:p>
  </w:footnote>
  <w:footnote w:type="continuationSeparator" w:id="0">
    <w:p w:rsidR="009A713D" w:rsidRDefault="009A713D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:rsidTr="005D0782">
      <w:tc>
        <w:tcPr>
          <w:tcW w:w="5220" w:type="dxa"/>
        </w:tcPr>
        <w:p w:rsidR="005D0782" w:rsidRPr="00261D90" w:rsidRDefault="00533E89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</w:rPr>
            <w:t>1709</w:t>
          </w:r>
          <w:r w:rsidR="004E3CC6">
            <w:rPr>
              <w:b/>
              <w:sz w:val="20"/>
            </w:rPr>
            <w:t>18</w:t>
          </w:r>
        </w:p>
      </w:tc>
      <w:tc>
        <w:tcPr>
          <w:tcW w:w="5220" w:type="dxa"/>
        </w:tcPr>
        <w:p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:rsidR="005B66A9" w:rsidRDefault="005D0782" w:rsidP="005D0782">
    <w:pPr>
      <w:pStyle w:val="Header"/>
      <w:tabs>
        <w:tab w:val="clear" w:pos="9360"/>
      </w:tabs>
    </w:pPr>
    <w:r>
      <w:tab/>
    </w:r>
  </w:p>
  <w:p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F38"/>
    <w:multiLevelType w:val="hybridMultilevel"/>
    <w:tmpl w:val="D9EE2B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B52C50"/>
    <w:multiLevelType w:val="hybridMultilevel"/>
    <w:tmpl w:val="4FACFC4C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9352F"/>
    <w:multiLevelType w:val="hybridMultilevel"/>
    <w:tmpl w:val="F170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1714A"/>
    <w:multiLevelType w:val="hybridMultilevel"/>
    <w:tmpl w:val="C3BA581C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11772CC3"/>
    <w:multiLevelType w:val="hybridMultilevel"/>
    <w:tmpl w:val="AFBEB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EF06D0"/>
    <w:multiLevelType w:val="hybridMultilevel"/>
    <w:tmpl w:val="0F1CF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0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937DEE"/>
    <w:multiLevelType w:val="hybridMultilevel"/>
    <w:tmpl w:val="EED4F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959D1"/>
    <w:multiLevelType w:val="hybridMultilevel"/>
    <w:tmpl w:val="C63E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BF43CC"/>
    <w:multiLevelType w:val="hybridMultilevel"/>
    <w:tmpl w:val="3C447E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B371F"/>
    <w:multiLevelType w:val="hybridMultilevel"/>
    <w:tmpl w:val="C18A50A4"/>
    <w:lvl w:ilvl="0" w:tplc="05D2A4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333B5"/>
    <w:multiLevelType w:val="hybridMultilevel"/>
    <w:tmpl w:val="B4D8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4032EF"/>
    <w:multiLevelType w:val="hybridMultilevel"/>
    <w:tmpl w:val="79D0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B3EFE"/>
    <w:multiLevelType w:val="hybridMultilevel"/>
    <w:tmpl w:val="8D42B83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5946BB"/>
    <w:multiLevelType w:val="hybridMultilevel"/>
    <w:tmpl w:val="89A4D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0"/>
  </w:num>
  <w:num w:numId="5">
    <w:abstractNumId w:val="20"/>
  </w:num>
  <w:num w:numId="6">
    <w:abstractNumId w:val="14"/>
  </w:num>
  <w:num w:numId="7">
    <w:abstractNumId w:val="21"/>
  </w:num>
  <w:num w:numId="8">
    <w:abstractNumId w:val="2"/>
  </w:num>
  <w:num w:numId="9">
    <w:abstractNumId w:val="8"/>
  </w:num>
  <w:num w:numId="10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18"/>
  </w:num>
  <w:num w:numId="15">
    <w:abstractNumId w:val="22"/>
  </w:num>
  <w:num w:numId="16">
    <w:abstractNumId w:val="12"/>
  </w:num>
  <w:num w:numId="17">
    <w:abstractNumId w:val="11"/>
  </w:num>
  <w:num w:numId="18">
    <w:abstractNumId w:val="19"/>
  </w:num>
  <w:num w:numId="19">
    <w:abstractNumId w:val="0"/>
  </w:num>
  <w:num w:numId="20">
    <w:abstractNumId w:val="5"/>
  </w:num>
  <w:num w:numId="21">
    <w:abstractNumId w:val="24"/>
  </w:num>
  <w:num w:numId="22">
    <w:abstractNumId w:val="4"/>
  </w:num>
  <w:num w:numId="23">
    <w:abstractNumId w:val="16"/>
  </w:num>
  <w:num w:numId="24">
    <w:abstractNumId w:val="17"/>
  </w:num>
  <w:num w:numId="25">
    <w:abstractNumId w:val="1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50F9"/>
    <w:rsid w:val="00020F10"/>
    <w:rsid w:val="000211AA"/>
    <w:rsid w:val="00034AC3"/>
    <w:rsid w:val="00037EE2"/>
    <w:rsid w:val="00037F4F"/>
    <w:rsid w:val="00040E50"/>
    <w:rsid w:val="00041197"/>
    <w:rsid w:val="00041CE0"/>
    <w:rsid w:val="00045D1D"/>
    <w:rsid w:val="00051154"/>
    <w:rsid w:val="00053BE7"/>
    <w:rsid w:val="00054E61"/>
    <w:rsid w:val="00061A65"/>
    <w:rsid w:val="000633F7"/>
    <w:rsid w:val="000641B6"/>
    <w:rsid w:val="00072DE7"/>
    <w:rsid w:val="000732DF"/>
    <w:rsid w:val="00074040"/>
    <w:rsid w:val="00076C30"/>
    <w:rsid w:val="000778D1"/>
    <w:rsid w:val="00080DEA"/>
    <w:rsid w:val="000A0C90"/>
    <w:rsid w:val="000A1EF1"/>
    <w:rsid w:val="000A23D8"/>
    <w:rsid w:val="000A3F41"/>
    <w:rsid w:val="000B2B4F"/>
    <w:rsid w:val="000B5672"/>
    <w:rsid w:val="000B69D0"/>
    <w:rsid w:val="000C3015"/>
    <w:rsid w:val="000C545D"/>
    <w:rsid w:val="000C5800"/>
    <w:rsid w:val="000D1B23"/>
    <w:rsid w:val="000F057A"/>
    <w:rsid w:val="000F1EBF"/>
    <w:rsid w:val="000F3EB6"/>
    <w:rsid w:val="000F519D"/>
    <w:rsid w:val="000F6FC5"/>
    <w:rsid w:val="000F7522"/>
    <w:rsid w:val="000F7CFC"/>
    <w:rsid w:val="000F7FC6"/>
    <w:rsid w:val="00111AE1"/>
    <w:rsid w:val="001128D4"/>
    <w:rsid w:val="0011565A"/>
    <w:rsid w:val="00122BC2"/>
    <w:rsid w:val="00122D46"/>
    <w:rsid w:val="00123295"/>
    <w:rsid w:val="00126822"/>
    <w:rsid w:val="00131DAA"/>
    <w:rsid w:val="001353D7"/>
    <w:rsid w:val="001357E6"/>
    <w:rsid w:val="00145C2E"/>
    <w:rsid w:val="00150E94"/>
    <w:rsid w:val="00151847"/>
    <w:rsid w:val="00155AC1"/>
    <w:rsid w:val="0015698F"/>
    <w:rsid w:val="001730C0"/>
    <w:rsid w:val="00173F3C"/>
    <w:rsid w:val="00175848"/>
    <w:rsid w:val="00175A74"/>
    <w:rsid w:val="00176900"/>
    <w:rsid w:val="00177A5E"/>
    <w:rsid w:val="00183F26"/>
    <w:rsid w:val="001855F3"/>
    <w:rsid w:val="001904A3"/>
    <w:rsid w:val="00190D6D"/>
    <w:rsid w:val="00194CAC"/>
    <w:rsid w:val="001955A6"/>
    <w:rsid w:val="001A300E"/>
    <w:rsid w:val="001B3A2E"/>
    <w:rsid w:val="001C61DA"/>
    <w:rsid w:val="001D1838"/>
    <w:rsid w:val="001D4810"/>
    <w:rsid w:val="001E4042"/>
    <w:rsid w:val="001E4A92"/>
    <w:rsid w:val="001E637E"/>
    <w:rsid w:val="001E7ABE"/>
    <w:rsid w:val="001F0E89"/>
    <w:rsid w:val="001F26BE"/>
    <w:rsid w:val="001F51AD"/>
    <w:rsid w:val="001F64B6"/>
    <w:rsid w:val="001F7749"/>
    <w:rsid w:val="001F781F"/>
    <w:rsid w:val="0020506D"/>
    <w:rsid w:val="0020693E"/>
    <w:rsid w:val="00213DB0"/>
    <w:rsid w:val="0021741F"/>
    <w:rsid w:val="00217B29"/>
    <w:rsid w:val="00224780"/>
    <w:rsid w:val="00225A72"/>
    <w:rsid w:val="002269E9"/>
    <w:rsid w:val="00230957"/>
    <w:rsid w:val="00231E86"/>
    <w:rsid w:val="00235C36"/>
    <w:rsid w:val="002376FA"/>
    <w:rsid w:val="00252A00"/>
    <w:rsid w:val="00253C3E"/>
    <w:rsid w:val="0025541E"/>
    <w:rsid w:val="00255DA1"/>
    <w:rsid w:val="00261D90"/>
    <w:rsid w:val="002665DE"/>
    <w:rsid w:val="002704C1"/>
    <w:rsid w:val="00271001"/>
    <w:rsid w:val="00272CE5"/>
    <w:rsid w:val="00273E4A"/>
    <w:rsid w:val="00274049"/>
    <w:rsid w:val="00276A85"/>
    <w:rsid w:val="002802D0"/>
    <w:rsid w:val="00281799"/>
    <w:rsid w:val="002841B3"/>
    <w:rsid w:val="00290341"/>
    <w:rsid w:val="002956DC"/>
    <w:rsid w:val="00296DA6"/>
    <w:rsid w:val="002A07C0"/>
    <w:rsid w:val="002A138B"/>
    <w:rsid w:val="002A66E0"/>
    <w:rsid w:val="002B00F2"/>
    <w:rsid w:val="002B7CDD"/>
    <w:rsid w:val="002C3AC5"/>
    <w:rsid w:val="002C4EB1"/>
    <w:rsid w:val="002C7FC0"/>
    <w:rsid w:val="002D0221"/>
    <w:rsid w:val="002D0E00"/>
    <w:rsid w:val="002D1472"/>
    <w:rsid w:val="002D796D"/>
    <w:rsid w:val="002D7EE3"/>
    <w:rsid w:val="002D7F31"/>
    <w:rsid w:val="002E0539"/>
    <w:rsid w:val="002E3324"/>
    <w:rsid w:val="002E61B0"/>
    <w:rsid w:val="002F23C7"/>
    <w:rsid w:val="002F40CE"/>
    <w:rsid w:val="003002A2"/>
    <w:rsid w:val="0030495A"/>
    <w:rsid w:val="00305136"/>
    <w:rsid w:val="003054E4"/>
    <w:rsid w:val="00310860"/>
    <w:rsid w:val="00320C87"/>
    <w:rsid w:val="00321362"/>
    <w:rsid w:val="00323347"/>
    <w:rsid w:val="00324530"/>
    <w:rsid w:val="0033201C"/>
    <w:rsid w:val="003336B2"/>
    <w:rsid w:val="0033407A"/>
    <w:rsid w:val="0033617B"/>
    <w:rsid w:val="003432E6"/>
    <w:rsid w:val="003439D3"/>
    <w:rsid w:val="00344F79"/>
    <w:rsid w:val="0036111D"/>
    <w:rsid w:val="0036420F"/>
    <w:rsid w:val="00364A00"/>
    <w:rsid w:val="003665B3"/>
    <w:rsid w:val="0036669F"/>
    <w:rsid w:val="00366844"/>
    <w:rsid w:val="003743FC"/>
    <w:rsid w:val="0037553B"/>
    <w:rsid w:val="0038376D"/>
    <w:rsid w:val="00384C7B"/>
    <w:rsid w:val="00386C89"/>
    <w:rsid w:val="00387D06"/>
    <w:rsid w:val="0039005C"/>
    <w:rsid w:val="00390145"/>
    <w:rsid w:val="003934DF"/>
    <w:rsid w:val="0039698F"/>
    <w:rsid w:val="003A161E"/>
    <w:rsid w:val="003A1788"/>
    <w:rsid w:val="003A22CD"/>
    <w:rsid w:val="003A3D95"/>
    <w:rsid w:val="003A7B35"/>
    <w:rsid w:val="003B1D05"/>
    <w:rsid w:val="003B27CC"/>
    <w:rsid w:val="003B3B26"/>
    <w:rsid w:val="003B5F77"/>
    <w:rsid w:val="003C0A29"/>
    <w:rsid w:val="003C1CE6"/>
    <w:rsid w:val="003C323D"/>
    <w:rsid w:val="003C4C8F"/>
    <w:rsid w:val="003C7D2C"/>
    <w:rsid w:val="003D7084"/>
    <w:rsid w:val="003E4252"/>
    <w:rsid w:val="003F0E2A"/>
    <w:rsid w:val="003F2486"/>
    <w:rsid w:val="003F2AAA"/>
    <w:rsid w:val="003F71D2"/>
    <w:rsid w:val="00404D9D"/>
    <w:rsid w:val="004074A1"/>
    <w:rsid w:val="00412B3E"/>
    <w:rsid w:val="00416942"/>
    <w:rsid w:val="00420AFF"/>
    <w:rsid w:val="00421F3A"/>
    <w:rsid w:val="00422134"/>
    <w:rsid w:val="00425474"/>
    <w:rsid w:val="00433CCB"/>
    <w:rsid w:val="00434FFC"/>
    <w:rsid w:val="0043621A"/>
    <w:rsid w:val="00436F93"/>
    <w:rsid w:val="004445B9"/>
    <w:rsid w:val="00446550"/>
    <w:rsid w:val="00446D31"/>
    <w:rsid w:val="00451015"/>
    <w:rsid w:val="004527CC"/>
    <w:rsid w:val="0045325D"/>
    <w:rsid w:val="00453F1D"/>
    <w:rsid w:val="004564E4"/>
    <w:rsid w:val="004633AF"/>
    <w:rsid w:val="004638EF"/>
    <w:rsid w:val="0046440B"/>
    <w:rsid w:val="00464DCF"/>
    <w:rsid w:val="00470964"/>
    <w:rsid w:val="004716A8"/>
    <w:rsid w:val="004725B9"/>
    <w:rsid w:val="00474D78"/>
    <w:rsid w:val="00480F56"/>
    <w:rsid w:val="0048458C"/>
    <w:rsid w:val="004858AF"/>
    <w:rsid w:val="00486CFE"/>
    <w:rsid w:val="00494E4C"/>
    <w:rsid w:val="004A2960"/>
    <w:rsid w:val="004A52FE"/>
    <w:rsid w:val="004A6F1F"/>
    <w:rsid w:val="004A745B"/>
    <w:rsid w:val="004B1EE1"/>
    <w:rsid w:val="004B47B5"/>
    <w:rsid w:val="004B6AFE"/>
    <w:rsid w:val="004C0F0C"/>
    <w:rsid w:val="004C5D4E"/>
    <w:rsid w:val="004D176C"/>
    <w:rsid w:val="004D42A8"/>
    <w:rsid w:val="004E3CC6"/>
    <w:rsid w:val="004E7352"/>
    <w:rsid w:val="004E7C5E"/>
    <w:rsid w:val="004F685E"/>
    <w:rsid w:val="00505F6C"/>
    <w:rsid w:val="00506EFB"/>
    <w:rsid w:val="00516C45"/>
    <w:rsid w:val="005172C6"/>
    <w:rsid w:val="00520E03"/>
    <w:rsid w:val="0052635E"/>
    <w:rsid w:val="005314B7"/>
    <w:rsid w:val="00533E89"/>
    <w:rsid w:val="00535DA7"/>
    <w:rsid w:val="005416E5"/>
    <w:rsid w:val="00541AA9"/>
    <w:rsid w:val="005423DF"/>
    <w:rsid w:val="005447D7"/>
    <w:rsid w:val="00546110"/>
    <w:rsid w:val="005503D0"/>
    <w:rsid w:val="0055410B"/>
    <w:rsid w:val="00556E41"/>
    <w:rsid w:val="00571B72"/>
    <w:rsid w:val="005723D1"/>
    <w:rsid w:val="005737DC"/>
    <w:rsid w:val="00577A40"/>
    <w:rsid w:val="00582417"/>
    <w:rsid w:val="00582E4C"/>
    <w:rsid w:val="0059198D"/>
    <w:rsid w:val="00592B62"/>
    <w:rsid w:val="00592C74"/>
    <w:rsid w:val="00594A0B"/>
    <w:rsid w:val="005956DD"/>
    <w:rsid w:val="00597F1C"/>
    <w:rsid w:val="005A072D"/>
    <w:rsid w:val="005A32DD"/>
    <w:rsid w:val="005A4155"/>
    <w:rsid w:val="005A56D7"/>
    <w:rsid w:val="005B07D4"/>
    <w:rsid w:val="005B282B"/>
    <w:rsid w:val="005B3392"/>
    <w:rsid w:val="005B66A9"/>
    <w:rsid w:val="005C156C"/>
    <w:rsid w:val="005C19B6"/>
    <w:rsid w:val="005D0782"/>
    <w:rsid w:val="005D29B4"/>
    <w:rsid w:val="005D7FCD"/>
    <w:rsid w:val="005E049C"/>
    <w:rsid w:val="005E110C"/>
    <w:rsid w:val="005E3829"/>
    <w:rsid w:val="005E5FA4"/>
    <w:rsid w:val="005F41D5"/>
    <w:rsid w:val="005F47E6"/>
    <w:rsid w:val="005F5494"/>
    <w:rsid w:val="005F794B"/>
    <w:rsid w:val="0060201C"/>
    <w:rsid w:val="0060486C"/>
    <w:rsid w:val="006123E4"/>
    <w:rsid w:val="006140D6"/>
    <w:rsid w:val="006247B5"/>
    <w:rsid w:val="006349E0"/>
    <w:rsid w:val="00635EE5"/>
    <w:rsid w:val="00642A8C"/>
    <w:rsid w:val="00643968"/>
    <w:rsid w:val="00643F75"/>
    <w:rsid w:val="0064641E"/>
    <w:rsid w:val="006631B0"/>
    <w:rsid w:val="00664137"/>
    <w:rsid w:val="006649BC"/>
    <w:rsid w:val="00673156"/>
    <w:rsid w:val="0067443D"/>
    <w:rsid w:val="00684A44"/>
    <w:rsid w:val="00684D1B"/>
    <w:rsid w:val="00685AD8"/>
    <w:rsid w:val="006908BA"/>
    <w:rsid w:val="00697C9A"/>
    <w:rsid w:val="006B546E"/>
    <w:rsid w:val="006B58B6"/>
    <w:rsid w:val="006C1CF8"/>
    <w:rsid w:val="006C3D1A"/>
    <w:rsid w:val="006C4965"/>
    <w:rsid w:val="006D258A"/>
    <w:rsid w:val="006D36BC"/>
    <w:rsid w:val="006E350F"/>
    <w:rsid w:val="006E681F"/>
    <w:rsid w:val="006F4D80"/>
    <w:rsid w:val="006F7A31"/>
    <w:rsid w:val="00701ECA"/>
    <w:rsid w:val="007031FD"/>
    <w:rsid w:val="007108AA"/>
    <w:rsid w:val="007120F5"/>
    <w:rsid w:val="0071581E"/>
    <w:rsid w:val="007176DB"/>
    <w:rsid w:val="00717A8C"/>
    <w:rsid w:val="00720962"/>
    <w:rsid w:val="00720FD2"/>
    <w:rsid w:val="0072245D"/>
    <w:rsid w:val="00734944"/>
    <w:rsid w:val="00737595"/>
    <w:rsid w:val="00750B98"/>
    <w:rsid w:val="00754C76"/>
    <w:rsid w:val="00766129"/>
    <w:rsid w:val="0076655A"/>
    <w:rsid w:val="007674CC"/>
    <w:rsid w:val="00773112"/>
    <w:rsid w:val="007744B3"/>
    <w:rsid w:val="00785508"/>
    <w:rsid w:val="007869EC"/>
    <w:rsid w:val="00787247"/>
    <w:rsid w:val="00794E3A"/>
    <w:rsid w:val="007956A3"/>
    <w:rsid w:val="007A42C6"/>
    <w:rsid w:val="007B3211"/>
    <w:rsid w:val="007B4C61"/>
    <w:rsid w:val="007B5A6A"/>
    <w:rsid w:val="007C1C37"/>
    <w:rsid w:val="007E0EE7"/>
    <w:rsid w:val="007E68BC"/>
    <w:rsid w:val="007E73F2"/>
    <w:rsid w:val="007E7D4E"/>
    <w:rsid w:val="007F01EC"/>
    <w:rsid w:val="007F70A0"/>
    <w:rsid w:val="00806CDC"/>
    <w:rsid w:val="00810737"/>
    <w:rsid w:val="0081108C"/>
    <w:rsid w:val="00811C48"/>
    <w:rsid w:val="008262D3"/>
    <w:rsid w:val="0083459F"/>
    <w:rsid w:val="0083740D"/>
    <w:rsid w:val="0083780E"/>
    <w:rsid w:val="008446D4"/>
    <w:rsid w:val="0085790D"/>
    <w:rsid w:val="00861032"/>
    <w:rsid w:val="008674E6"/>
    <w:rsid w:val="008740C8"/>
    <w:rsid w:val="00876001"/>
    <w:rsid w:val="0087612C"/>
    <w:rsid w:val="00876A58"/>
    <w:rsid w:val="0088244F"/>
    <w:rsid w:val="008877F4"/>
    <w:rsid w:val="008939EF"/>
    <w:rsid w:val="00894072"/>
    <w:rsid w:val="00895B8D"/>
    <w:rsid w:val="008974DD"/>
    <w:rsid w:val="008B212E"/>
    <w:rsid w:val="008B2CEF"/>
    <w:rsid w:val="008B56EA"/>
    <w:rsid w:val="008B7541"/>
    <w:rsid w:val="008C0F5B"/>
    <w:rsid w:val="008C1A4A"/>
    <w:rsid w:val="008C780F"/>
    <w:rsid w:val="008D1B94"/>
    <w:rsid w:val="008D327C"/>
    <w:rsid w:val="008D411F"/>
    <w:rsid w:val="008E6BB2"/>
    <w:rsid w:val="008F1930"/>
    <w:rsid w:val="008F2A08"/>
    <w:rsid w:val="008F2B0F"/>
    <w:rsid w:val="008F3D6F"/>
    <w:rsid w:val="009010C1"/>
    <w:rsid w:val="0090372F"/>
    <w:rsid w:val="00903E01"/>
    <w:rsid w:val="009145AB"/>
    <w:rsid w:val="00921EE9"/>
    <w:rsid w:val="0092691B"/>
    <w:rsid w:val="00932B6E"/>
    <w:rsid w:val="0093677F"/>
    <w:rsid w:val="0093742B"/>
    <w:rsid w:val="00937B93"/>
    <w:rsid w:val="0094327D"/>
    <w:rsid w:val="00944ADA"/>
    <w:rsid w:val="00944C22"/>
    <w:rsid w:val="009467B9"/>
    <w:rsid w:val="00954C15"/>
    <w:rsid w:val="009568C5"/>
    <w:rsid w:val="00961A2D"/>
    <w:rsid w:val="009675AC"/>
    <w:rsid w:val="009721E5"/>
    <w:rsid w:val="0097243E"/>
    <w:rsid w:val="00973849"/>
    <w:rsid w:val="00975EDF"/>
    <w:rsid w:val="009832E4"/>
    <w:rsid w:val="009863DA"/>
    <w:rsid w:val="009867D3"/>
    <w:rsid w:val="0098699D"/>
    <w:rsid w:val="00997EDF"/>
    <w:rsid w:val="009A2464"/>
    <w:rsid w:val="009A3737"/>
    <w:rsid w:val="009A64CF"/>
    <w:rsid w:val="009A713D"/>
    <w:rsid w:val="009B3D8E"/>
    <w:rsid w:val="009C24AF"/>
    <w:rsid w:val="009C4C6F"/>
    <w:rsid w:val="009C660A"/>
    <w:rsid w:val="009C7366"/>
    <w:rsid w:val="009C771D"/>
    <w:rsid w:val="009C7801"/>
    <w:rsid w:val="009D0C8E"/>
    <w:rsid w:val="009D41A4"/>
    <w:rsid w:val="009E26CA"/>
    <w:rsid w:val="009E29D9"/>
    <w:rsid w:val="009E5876"/>
    <w:rsid w:val="009F2B01"/>
    <w:rsid w:val="00A12491"/>
    <w:rsid w:val="00A1473C"/>
    <w:rsid w:val="00A229A4"/>
    <w:rsid w:val="00A24556"/>
    <w:rsid w:val="00A24ED4"/>
    <w:rsid w:val="00A32343"/>
    <w:rsid w:val="00A32BE2"/>
    <w:rsid w:val="00A349C7"/>
    <w:rsid w:val="00A36ACB"/>
    <w:rsid w:val="00A4215C"/>
    <w:rsid w:val="00A46082"/>
    <w:rsid w:val="00A4615D"/>
    <w:rsid w:val="00A50AF3"/>
    <w:rsid w:val="00A52AB7"/>
    <w:rsid w:val="00A53D38"/>
    <w:rsid w:val="00A5528D"/>
    <w:rsid w:val="00A552D5"/>
    <w:rsid w:val="00A61EAC"/>
    <w:rsid w:val="00A67D52"/>
    <w:rsid w:val="00A86213"/>
    <w:rsid w:val="00A87CD9"/>
    <w:rsid w:val="00A933D3"/>
    <w:rsid w:val="00AA1407"/>
    <w:rsid w:val="00AA1D38"/>
    <w:rsid w:val="00AA3717"/>
    <w:rsid w:val="00AA46DB"/>
    <w:rsid w:val="00AB01C8"/>
    <w:rsid w:val="00AB0E0A"/>
    <w:rsid w:val="00AB3E2F"/>
    <w:rsid w:val="00AB42BB"/>
    <w:rsid w:val="00AC0C63"/>
    <w:rsid w:val="00AC2799"/>
    <w:rsid w:val="00AC3712"/>
    <w:rsid w:val="00AC5D98"/>
    <w:rsid w:val="00AC723B"/>
    <w:rsid w:val="00AC76EF"/>
    <w:rsid w:val="00AD0B16"/>
    <w:rsid w:val="00AD2114"/>
    <w:rsid w:val="00AD3BFE"/>
    <w:rsid w:val="00AD7266"/>
    <w:rsid w:val="00AD7B46"/>
    <w:rsid w:val="00AE1AE9"/>
    <w:rsid w:val="00AE39D8"/>
    <w:rsid w:val="00AE548F"/>
    <w:rsid w:val="00AE661D"/>
    <w:rsid w:val="00AF264E"/>
    <w:rsid w:val="00AF338E"/>
    <w:rsid w:val="00AF418F"/>
    <w:rsid w:val="00AF7DB9"/>
    <w:rsid w:val="00B04C4C"/>
    <w:rsid w:val="00B05C4C"/>
    <w:rsid w:val="00B07060"/>
    <w:rsid w:val="00B104AE"/>
    <w:rsid w:val="00B172A5"/>
    <w:rsid w:val="00B17AD5"/>
    <w:rsid w:val="00B212C7"/>
    <w:rsid w:val="00B220B7"/>
    <w:rsid w:val="00B22245"/>
    <w:rsid w:val="00B256CB"/>
    <w:rsid w:val="00B25A20"/>
    <w:rsid w:val="00B37286"/>
    <w:rsid w:val="00B41C08"/>
    <w:rsid w:val="00B440FB"/>
    <w:rsid w:val="00B4674F"/>
    <w:rsid w:val="00B517FB"/>
    <w:rsid w:val="00B562F7"/>
    <w:rsid w:val="00B61B26"/>
    <w:rsid w:val="00B67595"/>
    <w:rsid w:val="00B7140C"/>
    <w:rsid w:val="00B734F7"/>
    <w:rsid w:val="00B747C9"/>
    <w:rsid w:val="00B81979"/>
    <w:rsid w:val="00B844D5"/>
    <w:rsid w:val="00B90504"/>
    <w:rsid w:val="00B948DA"/>
    <w:rsid w:val="00B9609E"/>
    <w:rsid w:val="00BA6780"/>
    <w:rsid w:val="00BC2822"/>
    <w:rsid w:val="00BC6DE8"/>
    <w:rsid w:val="00BD0218"/>
    <w:rsid w:val="00BD6FE5"/>
    <w:rsid w:val="00BE0705"/>
    <w:rsid w:val="00BE1543"/>
    <w:rsid w:val="00BE76DC"/>
    <w:rsid w:val="00BE7745"/>
    <w:rsid w:val="00BF2997"/>
    <w:rsid w:val="00BF7C45"/>
    <w:rsid w:val="00C02B4E"/>
    <w:rsid w:val="00C07F6C"/>
    <w:rsid w:val="00C12B0D"/>
    <w:rsid w:val="00C16764"/>
    <w:rsid w:val="00C17E0E"/>
    <w:rsid w:val="00C21B10"/>
    <w:rsid w:val="00C21BAA"/>
    <w:rsid w:val="00C25F66"/>
    <w:rsid w:val="00C26CA1"/>
    <w:rsid w:val="00C30DB8"/>
    <w:rsid w:val="00C31129"/>
    <w:rsid w:val="00C33027"/>
    <w:rsid w:val="00C44051"/>
    <w:rsid w:val="00C44F54"/>
    <w:rsid w:val="00C525FC"/>
    <w:rsid w:val="00C52B51"/>
    <w:rsid w:val="00C56C03"/>
    <w:rsid w:val="00C57A8A"/>
    <w:rsid w:val="00C57FE8"/>
    <w:rsid w:val="00C6549A"/>
    <w:rsid w:val="00C67864"/>
    <w:rsid w:val="00C76208"/>
    <w:rsid w:val="00C8057C"/>
    <w:rsid w:val="00C8483C"/>
    <w:rsid w:val="00C903D0"/>
    <w:rsid w:val="00C915BF"/>
    <w:rsid w:val="00CA6E06"/>
    <w:rsid w:val="00CA704A"/>
    <w:rsid w:val="00CB0A62"/>
    <w:rsid w:val="00CB3B33"/>
    <w:rsid w:val="00CB669B"/>
    <w:rsid w:val="00CB736B"/>
    <w:rsid w:val="00CC3379"/>
    <w:rsid w:val="00CD64BC"/>
    <w:rsid w:val="00CD747E"/>
    <w:rsid w:val="00CD7FE2"/>
    <w:rsid w:val="00CE4596"/>
    <w:rsid w:val="00CE5557"/>
    <w:rsid w:val="00CE76AF"/>
    <w:rsid w:val="00CE7845"/>
    <w:rsid w:val="00CF11B0"/>
    <w:rsid w:val="00CF3233"/>
    <w:rsid w:val="00CF50E0"/>
    <w:rsid w:val="00D00D98"/>
    <w:rsid w:val="00D0123D"/>
    <w:rsid w:val="00D16D58"/>
    <w:rsid w:val="00D22C95"/>
    <w:rsid w:val="00D266F6"/>
    <w:rsid w:val="00D30822"/>
    <w:rsid w:val="00D36223"/>
    <w:rsid w:val="00D3685C"/>
    <w:rsid w:val="00D37E0D"/>
    <w:rsid w:val="00D46A3E"/>
    <w:rsid w:val="00D47C75"/>
    <w:rsid w:val="00D60A6D"/>
    <w:rsid w:val="00D67DFC"/>
    <w:rsid w:val="00D80D4C"/>
    <w:rsid w:val="00D81243"/>
    <w:rsid w:val="00D939E8"/>
    <w:rsid w:val="00D9508B"/>
    <w:rsid w:val="00D95777"/>
    <w:rsid w:val="00D95848"/>
    <w:rsid w:val="00D971A9"/>
    <w:rsid w:val="00D9764F"/>
    <w:rsid w:val="00DA2389"/>
    <w:rsid w:val="00DA4A85"/>
    <w:rsid w:val="00DA4BF1"/>
    <w:rsid w:val="00DB0409"/>
    <w:rsid w:val="00DB0A75"/>
    <w:rsid w:val="00DB2530"/>
    <w:rsid w:val="00DB6AA9"/>
    <w:rsid w:val="00DC4B9D"/>
    <w:rsid w:val="00DC700A"/>
    <w:rsid w:val="00DD248E"/>
    <w:rsid w:val="00DE2FA6"/>
    <w:rsid w:val="00DE42CC"/>
    <w:rsid w:val="00DF2179"/>
    <w:rsid w:val="00DF224B"/>
    <w:rsid w:val="00E0375C"/>
    <w:rsid w:val="00E03DA9"/>
    <w:rsid w:val="00E044E4"/>
    <w:rsid w:val="00E047D9"/>
    <w:rsid w:val="00E14D68"/>
    <w:rsid w:val="00E24C5F"/>
    <w:rsid w:val="00E2570F"/>
    <w:rsid w:val="00E335DA"/>
    <w:rsid w:val="00E36B77"/>
    <w:rsid w:val="00E36EA8"/>
    <w:rsid w:val="00E4026D"/>
    <w:rsid w:val="00E42AA6"/>
    <w:rsid w:val="00E502A7"/>
    <w:rsid w:val="00E5234E"/>
    <w:rsid w:val="00E53E2E"/>
    <w:rsid w:val="00E56914"/>
    <w:rsid w:val="00E56FA3"/>
    <w:rsid w:val="00E61448"/>
    <w:rsid w:val="00E63B73"/>
    <w:rsid w:val="00E642BF"/>
    <w:rsid w:val="00E65064"/>
    <w:rsid w:val="00E660C4"/>
    <w:rsid w:val="00E814F5"/>
    <w:rsid w:val="00E81787"/>
    <w:rsid w:val="00E83F0C"/>
    <w:rsid w:val="00E8652E"/>
    <w:rsid w:val="00EB5190"/>
    <w:rsid w:val="00EB67C8"/>
    <w:rsid w:val="00EC0C7A"/>
    <w:rsid w:val="00EC2F78"/>
    <w:rsid w:val="00ED5890"/>
    <w:rsid w:val="00EE1CEE"/>
    <w:rsid w:val="00EF17AC"/>
    <w:rsid w:val="00F02866"/>
    <w:rsid w:val="00F14255"/>
    <w:rsid w:val="00F22A92"/>
    <w:rsid w:val="00F24BCA"/>
    <w:rsid w:val="00F2595B"/>
    <w:rsid w:val="00F36E33"/>
    <w:rsid w:val="00F45CA0"/>
    <w:rsid w:val="00F4625B"/>
    <w:rsid w:val="00F53807"/>
    <w:rsid w:val="00F540DB"/>
    <w:rsid w:val="00F56309"/>
    <w:rsid w:val="00F6569C"/>
    <w:rsid w:val="00F712CE"/>
    <w:rsid w:val="00F7147D"/>
    <w:rsid w:val="00F71B84"/>
    <w:rsid w:val="00F80742"/>
    <w:rsid w:val="00F810C9"/>
    <w:rsid w:val="00F8251B"/>
    <w:rsid w:val="00F9553D"/>
    <w:rsid w:val="00F955DA"/>
    <w:rsid w:val="00F956D6"/>
    <w:rsid w:val="00FA3466"/>
    <w:rsid w:val="00FA41A2"/>
    <w:rsid w:val="00FA6999"/>
    <w:rsid w:val="00FB1318"/>
    <w:rsid w:val="00FB15C6"/>
    <w:rsid w:val="00FB4ED1"/>
    <w:rsid w:val="00FB52B7"/>
    <w:rsid w:val="00FC15D3"/>
    <w:rsid w:val="00FC245F"/>
    <w:rsid w:val="00FC7FED"/>
    <w:rsid w:val="00FD5470"/>
    <w:rsid w:val="00FD6238"/>
    <w:rsid w:val="00FE1826"/>
    <w:rsid w:val="00FE5C76"/>
    <w:rsid w:val="00FF2A09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6BF4570"/>
  <w15:docId w15:val="{B796AE87-87A0-458C-84DC-36245CFD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dut">
    <w:name w:val="midut"/>
    <w:basedOn w:val="Normal"/>
    <w:link w:val="midutChar"/>
    <w:qFormat/>
    <w:rsid w:val="005A56D7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midutChar">
    <w:name w:val="midut Char"/>
    <w:basedOn w:val="DefaultParagraphFont"/>
    <w:link w:val="midut"/>
    <w:rsid w:val="005A56D7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C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D8BB3-F45B-4A2D-912A-298446CF6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480</TotalTime>
  <Pages>7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Boby</cp:lastModifiedBy>
  <cp:revision>123</cp:revision>
  <dcterms:created xsi:type="dcterms:W3CDTF">2018-09-06T12:47:00Z</dcterms:created>
  <dcterms:modified xsi:type="dcterms:W3CDTF">2018-09-15T09:59:00Z</dcterms:modified>
</cp:coreProperties>
</file>